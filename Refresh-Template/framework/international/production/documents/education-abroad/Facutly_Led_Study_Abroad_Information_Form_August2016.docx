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D96" w:rsidRPr="000206F3" w:rsidRDefault="00F60306" w:rsidP="00645CB2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inline distT="0" distB="0" distL="0" distR="0" wp14:anchorId="7C2A9F17" wp14:editId="0A263FAD">
                <wp:extent cx="6018963" cy="291402"/>
                <wp:effectExtent l="0" t="0" r="20320" b="13970"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8963" cy="291402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0306" w:rsidRPr="000206F3" w:rsidRDefault="00F60306" w:rsidP="00F6030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0206F3">
                              <w:rPr>
                                <w:b/>
                                <w:color w:val="FFFFFF" w:themeColor="background1"/>
                              </w:rPr>
                              <w:t>BASIC</w:t>
                            </w:r>
                            <w:r w:rsidR="00DB6471"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Pr="000206F3">
                              <w:rPr>
                                <w:b/>
                                <w:color w:val="FFFFFF" w:themeColor="background1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C2A9F17" id="_x0000_t109" coordsize="21600,21600" o:spt="109" path="m,l,21600r21600,l21600,xe">
                <v:stroke joinstyle="miter"/>
                <v:path gradientshapeok="t" o:connecttype="rect"/>
              </v:shapetype>
              <v:shape id="Flowchart: Process 19" o:spid="_x0000_s1026" type="#_x0000_t109" style="width:473.95pt;height:2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" fillcolor="#17365d [2415]" strokecolor="white [3212]" strokeweight="2pt">
                <v:textbox>
                  <w:txbxContent>
                    <w:p w:rsidR="00F60306" w:rsidRPr="000206F3" w:rsidRDefault="00F60306" w:rsidP="00F60306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0206F3">
                        <w:rPr>
                          <w:b/>
                          <w:color w:val="FFFFFF" w:themeColor="background1"/>
                        </w:rPr>
                        <w:t>BASIC</w:t>
                      </w:r>
                      <w:r w:rsidR="00DB6471"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  <w:r w:rsidRPr="000206F3">
                        <w:rPr>
                          <w:b/>
                          <w:color w:val="FFFFFF" w:themeColor="background1"/>
                        </w:rPr>
                        <w:t>INFORMATION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20415" w:rsidRPr="00EE42BD" w:rsidRDefault="001E1D4B" w:rsidP="00645CB2">
      <w:pPr>
        <w:spacing w:after="0"/>
        <w:rPr>
          <w:u w:val="single"/>
        </w:rPr>
      </w:pPr>
      <w:r w:rsidRPr="00EE42BD">
        <w:rPr>
          <w:b/>
        </w:rPr>
        <w:t>Program Name:</w:t>
      </w:r>
      <w:r w:rsidR="0023400B" w:rsidRPr="00EE42BD">
        <w:rPr>
          <w:u w:val="single"/>
        </w:rPr>
        <w:t>________________________________________________________________________</w:t>
      </w:r>
      <w:r w:rsidR="000B522A" w:rsidRPr="00EE42BD">
        <w:rPr>
          <w:u w:val="single"/>
        </w:rPr>
        <w:t xml:space="preserve">   </w:t>
      </w:r>
    </w:p>
    <w:p w:rsidR="00445676" w:rsidRPr="00EE42BD" w:rsidRDefault="00920415" w:rsidP="00645CB2">
      <w:pPr>
        <w:spacing w:after="0"/>
        <w:rPr>
          <w:u w:val="single"/>
        </w:rPr>
      </w:pPr>
      <w:r w:rsidRPr="00EE42BD">
        <w:rPr>
          <w:b/>
        </w:rPr>
        <w:t>SIS Course Designation</w:t>
      </w:r>
      <w:r w:rsidRPr="00EE42BD">
        <w:rPr>
          <w:u w:val="single"/>
        </w:rPr>
        <w:t>:_________________________________________________________________</w:t>
      </w:r>
      <w:r w:rsidR="0023400B" w:rsidRPr="00EE42BD">
        <w:rPr>
          <w:u w:val="single"/>
        </w:rPr>
        <w:t xml:space="preserve"> </w:t>
      </w:r>
    </w:p>
    <w:p w:rsidR="000206F3" w:rsidRPr="00EE42BD" w:rsidRDefault="00BD4745" w:rsidP="00645CB2">
      <w:pPr>
        <w:spacing w:after="0"/>
      </w:pPr>
      <w:r w:rsidRPr="00EE42BD">
        <w:rPr>
          <w:b/>
        </w:rPr>
        <w:t>Department:</w:t>
      </w:r>
      <w:r w:rsidRPr="00EE42BD">
        <w:t xml:space="preserve"> __________________________</w:t>
      </w:r>
      <w:r w:rsidR="0023400B" w:rsidRPr="00EE42BD">
        <w:t>________________________________________________</w:t>
      </w:r>
      <w:r w:rsidR="000B522A" w:rsidRPr="00EE42BD">
        <w:rPr>
          <w:b/>
        </w:rPr>
        <w:t xml:space="preserve"> </w:t>
      </w:r>
      <w:r w:rsidR="000B522A" w:rsidRPr="00EE42BD">
        <w:t xml:space="preserve">  </w:t>
      </w:r>
    </w:p>
    <w:p w:rsidR="005A17FA" w:rsidRDefault="00E50736" w:rsidP="00DB6471">
      <w:pPr>
        <w:spacing w:after="0"/>
      </w:pPr>
      <w:r w:rsidRPr="00EE42BD">
        <w:rPr>
          <w:b/>
        </w:rPr>
        <w:t>How many credit h</w:t>
      </w:r>
      <w:r w:rsidR="00DB6471" w:rsidRPr="00EE42BD">
        <w:rPr>
          <w:b/>
        </w:rPr>
        <w:t xml:space="preserve">ours </w:t>
      </w:r>
      <w:r w:rsidRPr="00EE42BD">
        <w:rPr>
          <w:b/>
        </w:rPr>
        <w:t>will be a</w:t>
      </w:r>
      <w:r w:rsidR="00DB6471" w:rsidRPr="00EE42BD">
        <w:rPr>
          <w:b/>
        </w:rPr>
        <w:t>warded</w:t>
      </w:r>
      <w:r w:rsidRPr="00EE42BD">
        <w:rPr>
          <w:b/>
        </w:rPr>
        <w:t xml:space="preserve"> to students?</w:t>
      </w:r>
      <w:r w:rsidR="00DB6471" w:rsidRPr="00EE42BD">
        <w:rPr>
          <w:b/>
        </w:rPr>
        <w:t>:</w:t>
      </w:r>
      <w:r w:rsidR="00DB6471" w:rsidRPr="00EE42BD">
        <w:t>___________</w:t>
      </w:r>
    </w:p>
    <w:p w:rsidR="005A17FA" w:rsidRPr="005A17FA" w:rsidRDefault="005A17FA" w:rsidP="00DB6471">
      <w:pPr>
        <w:spacing w:after="0"/>
        <w:rPr>
          <w:b/>
        </w:rPr>
      </w:pPr>
      <w:r>
        <w:rPr>
          <w:b/>
        </w:rPr>
        <w:t>In which</w:t>
      </w:r>
      <w:r w:rsidRPr="005A17FA">
        <w:rPr>
          <w:b/>
        </w:rPr>
        <w:t xml:space="preserve"> </w:t>
      </w:r>
      <w:bookmarkStart w:id="0" w:name="_GoBack"/>
      <w:bookmarkEnd w:id="0"/>
      <w:r w:rsidRPr="005A17FA">
        <w:rPr>
          <w:b/>
        </w:rPr>
        <w:t>term is th</w:t>
      </w:r>
      <w:r>
        <w:rPr>
          <w:b/>
        </w:rPr>
        <w:t>is</w:t>
      </w:r>
      <w:r w:rsidRPr="005A17FA">
        <w:rPr>
          <w:b/>
        </w:rPr>
        <w:t xml:space="preserve"> program running?:</w:t>
      </w:r>
    </w:p>
    <w:p w:rsidR="005A17FA" w:rsidRDefault="005A17FA" w:rsidP="00DB6471">
      <w:pPr>
        <w:spacing w:after="0"/>
      </w:pPr>
      <w:r>
        <w:tab/>
      </w:r>
      <w:sdt>
        <w:sdtPr>
          <w:id w:val="-14942502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E42BD">
            <w:rPr>
              <w:rFonts w:ascii="Segoe UI Symbol" w:eastAsia="MS Gothic" w:hAnsi="Segoe UI Symbol" w:cs="Segoe UI Symbol"/>
            </w:rPr>
            <w:t>☐</w:t>
          </w:r>
        </w:sdtContent>
      </w:sdt>
      <w:r>
        <w:t xml:space="preserve"> Winter Break</w:t>
      </w:r>
    </w:p>
    <w:p w:rsidR="005A17FA" w:rsidRDefault="005A17FA" w:rsidP="005A17FA">
      <w:pPr>
        <w:spacing w:after="0"/>
        <w:ind w:firstLine="720"/>
      </w:pPr>
      <w:sdt>
        <w:sdtPr>
          <w:id w:val="-348560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E42BD">
            <w:rPr>
              <w:rFonts w:ascii="Segoe UI Symbol" w:eastAsia="MS Gothic" w:hAnsi="Segoe UI Symbol" w:cs="Segoe UI Symbol"/>
            </w:rPr>
            <w:t>☐</w:t>
          </w:r>
        </w:sdtContent>
      </w:sdt>
      <w:r>
        <w:t xml:space="preserve"> Spring Break</w:t>
      </w:r>
    </w:p>
    <w:p w:rsidR="005A17FA" w:rsidRDefault="005A17FA" w:rsidP="005A17FA">
      <w:pPr>
        <w:spacing w:after="0"/>
        <w:ind w:firstLine="720"/>
      </w:pPr>
      <w:sdt>
        <w:sdtPr>
          <w:id w:val="7715140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E42BD">
            <w:rPr>
              <w:rFonts w:ascii="Segoe UI Symbol" w:eastAsia="MS Gothic" w:hAnsi="Segoe UI Symbol" w:cs="Segoe UI Symbol"/>
            </w:rPr>
            <w:t>☐</w:t>
          </w:r>
        </w:sdtContent>
      </w:sdt>
      <w:r>
        <w:t xml:space="preserve"> Spring (May Abroad)</w:t>
      </w:r>
    </w:p>
    <w:p w:rsidR="005A17FA" w:rsidRDefault="005A17FA" w:rsidP="005A17FA">
      <w:pPr>
        <w:spacing w:after="0"/>
        <w:ind w:firstLine="720"/>
      </w:pPr>
      <w:sdt>
        <w:sdtPr>
          <w:id w:val="2314336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E42BD">
            <w:rPr>
              <w:rFonts w:ascii="Segoe UI Symbol" w:eastAsia="MS Gothic" w:hAnsi="Segoe UI Symbol" w:cs="Segoe UI Symbol"/>
            </w:rPr>
            <w:t>☐</w:t>
          </w:r>
        </w:sdtContent>
      </w:sdt>
      <w:r>
        <w:t xml:space="preserve"> May Term</w:t>
      </w:r>
    </w:p>
    <w:p w:rsidR="005A17FA" w:rsidRDefault="005A17FA" w:rsidP="005A17FA">
      <w:pPr>
        <w:spacing w:after="0"/>
        <w:ind w:firstLine="720"/>
      </w:pPr>
      <w:sdt>
        <w:sdtPr>
          <w:id w:val="-20869951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E42BD">
            <w:rPr>
              <w:rFonts w:ascii="Segoe UI Symbol" w:eastAsia="MS Gothic" w:hAnsi="Segoe UI Symbol" w:cs="Segoe UI Symbol"/>
            </w:rPr>
            <w:t>☐</w:t>
          </w:r>
        </w:sdtContent>
      </w:sdt>
      <w:r>
        <w:t xml:space="preserve"> Summer I</w:t>
      </w:r>
    </w:p>
    <w:p w:rsidR="00DB6471" w:rsidRPr="00EE42BD" w:rsidRDefault="005A17FA" w:rsidP="005A17FA">
      <w:pPr>
        <w:spacing w:after="0"/>
        <w:ind w:firstLine="720"/>
        <w:rPr>
          <w:u w:val="single"/>
        </w:rPr>
      </w:pPr>
      <w:sdt>
        <w:sdtPr>
          <w:id w:val="7002090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E42BD">
            <w:rPr>
              <w:rFonts w:ascii="Segoe UI Symbol" w:eastAsia="MS Gothic" w:hAnsi="Segoe UI Symbol" w:cs="Segoe UI Symbol"/>
            </w:rPr>
            <w:t>☐</w:t>
          </w:r>
        </w:sdtContent>
      </w:sdt>
      <w:r>
        <w:t xml:space="preserve"> Summer II</w:t>
      </w:r>
      <w:r w:rsidR="00DB6471" w:rsidRPr="00EE42BD">
        <w:rPr>
          <w:u w:val="single"/>
        </w:rPr>
        <w:t xml:space="preserve">                                                                                                                        </w:t>
      </w:r>
    </w:p>
    <w:p w:rsidR="00465C6D" w:rsidRPr="00EE42BD" w:rsidRDefault="00465C6D" w:rsidP="00465C6D">
      <w:pPr>
        <w:spacing w:after="0"/>
        <w:rPr>
          <w:b/>
        </w:rPr>
      </w:pPr>
    </w:p>
    <w:p w:rsidR="00465C6D" w:rsidRPr="00EE42BD" w:rsidRDefault="00465C6D" w:rsidP="00465C6D">
      <w:pPr>
        <w:spacing w:after="0"/>
      </w:pPr>
      <w:r w:rsidRPr="00EE42BD">
        <w:rPr>
          <w:b/>
        </w:rPr>
        <w:t>Faculty Leader Name(s) and Title(s)</w:t>
      </w:r>
      <w:r w:rsidRPr="00EE42BD">
        <w:t>:_______________________________________________________</w:t>
      </w:r>
    </w:p>
    <w:p w:rsidR="00465C6D" w:rsidRPr="00EE42BD" w:rsidRDefault="00465C6D" w:rsidP="00465C6D">
      <w:pPr>
        <w:spacing w:after="0"/>
        <w:ind w:left="720" w:firstLine="720"/>
      </w:pPr>
      <w:r w:rsidRPr="00EE42BD">
        <w:rPr>
          <w:b/>
        </w:rPr>
        <w:t>Email(s):</w:t>
      </w:r>
      <w:r w:rsidRPr="00EE42BD">
        <w:t>_________________________________________________________________</w:t>
      </w:r>
    </w:p>
    <w:p w:rsidR="00465C6D" w:rsidRPr="00EE42BD" w:rsidRDefault="00465C6D" w:rsidP="00465C6D">
      <w:pPr>
        <w:spacing w:after="0"/>
        <w:ind w:left="720" w:firstLine="720"/>
      </w:pPr>
      <w:r w:rsidRPr="00EE42BD">
        <w:rPr>
          <w:b/>
        </w:rPr>
        <w:t>Phone Number(s):</w:t>
      </w:r>
      <w:r w:rsidRPr="00EE42BD">
        <w:t>_________________________________________________________</w:t>
      </w:r>
    </w:p>
    <w:p w:rsidR="000206F3" w:rsidRPr="00EE42BD" w:rsidRDefault="000206F3" w:rsidP="00645CB2">
      <w:pPr>
        <w:spacing w:after="0"/>
      </w:pPr>
    </w:p>
    <w:p w:rsidR="000206F3" w:rsidRPr="00EE42BD" w:rsidRDefault="001E1D4B" w:rsidP="000206F3">
      <w:pPr>
        <w:spacing w:after="0"/>
        <w:rPr>
          <w:b/>
        </w:rPr>
      </w:pPr>
      <w:r w:rsidRPr="00EE42BD">
        <w:rPr>
          <w:b/>
        </w:rPr>
        <w:t>P</w:t>
      </w:r>
      <w:r w:rsidR="0023400B" w:rsidRPr="00EE42BD">
        <w:rPr>
          <w:b/>
        </w:rPr>
        <w:t xml:space="preserve">rogram Director Name and </w:t>
      </w:r>
      <w:r w:rsidR="000206F3" w:rsidRPr="00EE42BD">
        <w:rPr>
          <w:b/>
        </w:rPr>
        <w:t>Title</w:t>
      </w:r>
      <w:r w:rsidR="00E50736" w:rsidRPr="00EE42BD">
        <w:rPr>
          <w:b/>
        </w:rPr>
        <w:t xml:space="preserve"> (if </w:t>
      </w:r>
      <w:r w:rsidR="00465C6D" w:rsidRPr="00EE42BD">
        <w:rPr>
          <w:b/>
        </w:rPr>
        <w:t>different from faculty listed above</w:t>
      </w:r>
      <w:r w:rsidR="00E50736" w:rsidRPr="00EE42BD">
        <w:rPr>
          <w:b/>
        </w:rPr>
        <w:t>)</w:t>
      </w:r>
      <w:r w:rsidR="0023400B" w:rsidRPr="00EE42BD">
        <w:rPr>
          <w:b/>
        </w:rPr>
        <w:t>:</w:t>
      </w:r>
      <w:r w:rsidR="00E50736" w:rsidRPr="00EE42BD">
        <w:rPr>
          <w:b/>
        </w:rPr>
        <w:t>_</w:t>
      </w:r>
      <w:r w:rsidR="00465C6D" w:rsidRPr="00EE42BD">
        <w:rPr>
          <w:b/>
        </w:rPr>
        <w:t>_</w:t>
      </w:r>
      <w:r w:rsidR="0023400B" w:rsidRPr="00EE42BD">
        <w:rPr>
          <w:b/>
        </w:rPr>
        <w:t>______________________</w:t>
      </w:r>
      <w:r w:rsidR="00745060" w:rsidRPr="00EE42BD">
        <w:rPr>
          <w:b/>
        </w:rPr>
        <w:t>_</w:t>
      </w:r>
    </w:p>
    <w:p w:rsidR="00465C6D" w:rsidRPr="00EE42BD" w:rsidRDefault="00465C6D" w:rsidP="000206F3">
      <w:pPr>
        <w:spacing w:after="0"/>
      </w:pPr>
      <w:r w:rsidRPr="00EE42BD">
        <w:rPr>
          <w:b/>
        </w:rPr>
        <w:tab/>
      </w:r>
      <w:r w:rsidRPr="00EE42BD">
        <w:rPr>
          <w:b/>
        </w:rPr>
        <w:tab/>
        <w:t>________________________________________________________________________</w:t>
      </w:r>
    </w:p>
    <w:p w:rsidR="000206F3" w:rsidRPr="00EE42BD" w:rsidRDefault="001E1D4B" w:rsidP="000206F3">
      <w:pPr>
        <w:spacing w:after="0"/>
        <w:ind w:left="720" w:firstLine="720"/>
      </w:pPr>
      <w:r w:rsidRPr="00EE42BD">
        <w:rPr>
          <w:b/>
        </w:rPr>
        <w:t>Email:</w:t>
      </w:r>
      <w:r w:rsidR="0023400B" w:rsidRPr="00EE42BD">
        <w:rPr>
          <w:b/>
        </w:rPr>
        <w:t>_________________________________________________________________</w:t>
      </w:r>
      <w:r w:rsidR="00745060" w:rsidRPr="00EE42BD">
        <w:rPr>
          <w:b/>
        </w:rPr>
        <w:t>_</w:t>
      </w:r>
      <w:r w:rsidR="0023400B" w:rsidRPr="00EE42BD">
        <w:rPr>
          <w:b/>
        </w:rPr>
        <w:t>_</w:t>
      </w:r>
      <w:r w:rsidR="000B522A" w:rsidRPr="00EE42BD">
        <w:t xml:space="preserve">  </w:t>
      </w:r>
      <w:r w:rsidR="000B522A" w:rsidRPr="00EE42BD">
        <w:rPr>
          <w:b/>
        </w:rPr>
        <w:t xml:space="preserve"> </w:t>
      </w:r>
      <w:r w:rsidR="0051750E" w:rsidRPr="00EE42BD">
        <w:t xml:space="preserve">  </w:t>
      </w:r>
    </w:p>
    <w:p w:rsidR="001E1D4B" w:rsidRPr="00EE42BD" w:rsidRDefault="001E1D4B" w:rsidP="000206F3">
      <w:pPr>
        <w:spacing w:after="0"/>
        <w:ind w:left="720" w:firstLine="720"/>
      </w:pPr>
      <w:r w:rsidRPr="00EE42BD">
        <w:rPr>
          <w:b/>
        </w:rPr>
        <w:t>Phone Number:</w:t>
      </w:r>
      <w:r w:rsidR="0023400B" w:rsidRPr="00EE42BD">
        <w:rPr>
          <w:b/>
        </w:rPr>
        <w:t xml:space="preserve"> </w:t>
      </w:r>
      <w:r w:rsidR="0023400B" w:rsidRPr="00EE42BD">
        <w:t>__________________________________________________________</w:t>
      </w:r>
    </w:p>
    <w:p w:rsidR="00745060" w:rsidRPr="00EE42BD" w:rsidRDefault="00465C6D" w:rsidP="00EE42BD">
      <w:pPr>
        <w:pStyle w:val="ListParagraph"/>
        <w:spacing w:after="0"/>
        <w:ind w:firstLine="720"/>
        <w:rPr>
          <w:b/>
        </w:rPr>
      </w:pPr>
      <w:r w:rsidRPr="00EE42BD">
        <w:rPr>
          <w:b/>
        </w:rPr>
        <w:t xml:space="preserve">Is this </w:t>
      </w:r>
      <w:r w:rsidR="00EE42BD" w:rsidRPr="00EE42BD">
        <w:rPr>
          <w:b/>
        </w:rPr>
        <w:t>person traveling</w:t>
      </w:r>
      <w:r w:rsidR="009E506A">
        <w:rPr>
          <w:b/>
        </w:rPr>
        <w:t xml:space="preserve"> on the program</w:t>
      </w:r>
      <w:r w:rsidR="00EE42BD" w:rsidRPr="00EE42BD">
        <w:rPr>
          <w:b/>
        </w:rPr>
        <w:t xml:space="preserve">?    </w:t>
      </w:r>
      <w:sdt>
        <w:sdtPr>
          <w:id w:val="3668695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42BD" w:rsidRPr="00EE42BD">
            <w:rPr>
              <w:rFonts w:ascii="Segoe UI Symbol" w:eastAsia="MS Gothic" w:hAnsi="Segoe UI Symbol" w:cs="Segoe UI Symbol"/>
            </w:rPr>
            <w:t>☐</w:t>
          </w:r>
        </w:sdtContent>
      </w:sdt>
      <w:r w:rsidR="00EE42BD" w:rsidRPr="00EE42BD">
        <w:t xml:space="preserve"> Yes </w:t>
      </w:r>
      <w:sdt>
        <w:sdtPr>
          <w:id w:val="-3168055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42BD" w:rsidRPr="00EE42BD">
            <w:rPr>
              <w:rFonts w:ascii="Segoe UI Symbol" w:eastAsia="MS Gothic" w:hAnsi="Segoe UI Symbol" w:cs="Segoe UI Symbol"/>
            </w:rPr>
            <w:t>☐</w:t>
          </w:r>
        </w:sdtContent>
      </w:sdt>
      <w:r w:rsidR="00EE42BD" w:rsidRPr="00EE42BD">
        <w:t>No</w:t>
      </w:r>
    </w:p>
    <w:p w:rsidR="00EE2334" w:rsidRPr="00EE42BD" w:rsidRDefault="00EE2334" w:rsidP="00EE2334">
      <w:pPr>
        <w:spacing w:after="0" w:line="240" w:lineRule="auto"/>
        <w:rPr>
          <w:b/>
        </w:rPr>
      </w:pPr>
    </w:p>
    <w:p w:rsidR="006548B4" w:rsidRPr="00EE42BD" w:rsidRDefault="00EE2334" w:rsidP="00EE2334">
      <w:pPr>
        <w:spacing w:after="0" w:line="240" w:lineRule="auto"/>
        <w:rPr>
          <w:b/>
        </w:rPr>
      </w:pPr>
      <w:r w:rsidRPr="00EE42BD">
        <w:rPr>
          <w:b/>
        </w:rPr>
        <w:t>**Would faculty</w:t>
      </w:r>
      <w:r w:rsidR="00EE42BD">
        <w:rPr>
          <w:b/>
        </w:rPr>
        <w:t>/staff</w:t>
      </w:r>
      <w:r w:rsidRPr="00EE42BD">
        <w:rPr>
          <w:b/>
        </w:rPr>
        <w:t xml:space="preserve"> member(s)</w:t>
      </w:r>
      <w:r w:rsidR="00EE42BD">
        <w:rPr>
          <w:b/>
        </w:rPr>
        <w:t xml:space="preserve"> travelling with the students</w:t>
      </w:r>
      <w:r w:rsidRPr="00EE42BD">
        <w:rPr>
          <w:b/>
        </w:rPr>
        <w:t xml:space="preserve"> like to be included in STEP registration?</w:t>
      </w:r>
      <w:r w:rsidR="00EE42BD">
        <w:rPr>
          <w:b/>
        </w:rPr>
        <w:t xml:space="preserve"> </w:t>
      </w:r>
      <w:r w:rsidR="00EE42BD" w:rsidRPr="00EE42BD">
        <w:rPr>
          <w:sz w:val="18"/>
        </w:rPr>
        <w:t xml:space="preserve">(STEP is a notification system through the U.S. Department of State that allows the U.S. </w:t>
      </w:r>
      <w:r w:rsidR="009E506A">
        <w:rPr>
          <w:sz w:val="18"/>
        </w:rPr>
        <w:t>Embassy</w:t>
      </w:r>
      <w:r w:rsidR="00EE42BD" w:rsidRPr="00EE42BD">
        <w:rPr>
          <w:sz w:val="18"/>
        </w:rPr>
        <w:t xml:space="preserve"> in-</w:t>
      </w:r>
      <w:r w:rsidR="009E506A">
        <w:rPr>
          <w:sz w:val="18"/>
        </w:rPr>
        <w:t>country to locate and assist registrees</w:t>
      </w:r>
      <w:r w:rsidR="00EE42BD" w:rsidRPr="00EE42BD">
        <w:rPr>
          <w:sz w:val="18"/>
        </w:rPr>
        <w:t xml:space="preserve"> in an emergency. The Office of Education Abroad will register students</w:t>
      </w:r>
      <w:r w:rsidR="009E506A">
        <w:rPr>
          <w:sz w:val="18"/>
        </w:rPr>
        <w:t xml:space="preserve"> before departure; faculty/staff are </w:t>
      </w:r>
      <w:r w:rsidR="0025552D">
        <w:rPr>
          <w:sz w:val="18"/>
        </w:rPr>
        <w:t>also registered</w:t>
      </w:r>
      <w:r w:rsidR="009E506A">
        <w:rPr>
          <w:sz w:val="18"/>
        </w:rPr>
        <w:t>, if desired</w:t>
      </w:r>
      <w:r w:rsidR="00EE42BD" w:rsidRPr="00EE42BD">
        <w:rPr>
          <w:sz w:val="18"/>
        </w:rPr>
        <w:t>)</w:t>
      </w:r>
      <w:r w:rsidRPr="00EE42BD">
        <w:rPr>
          <w:sz w:val="18"/>
        </w:rPr>
        <w:t>:</w:t>
      </w:r>
      <w:r w:rsidRPr="00EE42BD">
        <w:rPr>
          <w:b/>
          <w:sz w:val="18"/>
        </w:rPr>
        <w:t xml:space="preserve"> </w:t>
      </w:r>
    </w:p>
    <w:p w:rsidR="00EE2334" w:rsidRPr="00EE42BD" w:rsidRDefault="00896846" w:rsidP="009E506A">
      <w:pPr>
        <w:spacing w:after="0" w:line="240" w:lineRule="auto"/>
        <w:ind w:firstLine="720"/>
        <w:rPr>
          <w:sz w:val="18"/>
        </w:rPr>
      </w:pPr>
      <w:sdt>
        <w:sdtPr>
          <w:id w:val="2081245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2334" w:rsidRPr="00EE42BD">
            <w:rPr>
              <w:rFonts w:ascii="Segoe UI Symbol" w:eastAsia="MS Gothic" w:hAnsi="Segoe UI Symbol" w:cs="Segoe UI Symbol"/>
            </w:rPr>
            <w:t>☐</w:t>
          </w:r>
        </w:sdtContent>
      </w:sdt>
      <w:r w:rsidR="00EE2334" w:rsidRPr="00EE42BD">
        <w:t xml:space="preserve">Yes </w:t>
      </w:r>
      <w:r w:rsidR="00EE2334" w:rsidRPr="00EE42BD">
        <w:rPr>
          <w:sz w:val="18"/>
        </w:rPr>
        <w:t>(please provide name as it appears on passport and date of birth. Optional: passport # and expiry date)</w:t>
      </w:r>
    </w:p>
    <w:p w:rsidR="00EE2334" w:rsidRPr="00EE42BD" w:rsidRDefault="00EE2334" w:rsidP="00EE2334">
      <w:pPr>
        <w:spacing w:after="0" w:line="240" w:lineRule="auto"/>
        <w:ind w:left="720"/>
        <w:rPr>
          <w:sz w:val="6"/>
        </w:rPr>
      </w:pPr>
    </w:p>
    <w:p w:rsidR="00EE2334" w:rsidRPr="00EE42BD" w:rsidRDefault="00EE2334" w:rsidP="00EE2334">
      <w:pPr>
        <w:tabs>
          <w:tab w:val="left" w:pos="720"/>
          <w:tab w:val="left" w:pos="1440"/>
          <w:tab w:val="left" w:pos="2985"/>
        </w:tabs>
        <w:spacing w:after="0" w:line="240" w:lineRule="auto"/>
      </w:pPr>
      <w:r w:rsidRPr="00EE42BD">
        <w:tab/>
      </w:r>
      <w:sdt>
        <w:sdtPr>
          <w:id w:val="1907572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EE42BD">
            <w:rPr>
              <w:rFonts w:ascii="Segoe UI Symbol" w:eastAsia="MS Gothic" w:hAnsi="Segoe UI Symbol" w:cs="Segoe UI Symbol"/>
            </w:rPr>
            <w:t>☐</w:t>
          </w:r>
        </w:sdtContent>
      </w:sdt>
      <w:r w:rsidRPr="00EE42BD">
        <w:t xml:space="preserve"> No</w:t>
      </w:r>
    </w:p>
    <w:p w:rsidR="00803CAC" w:rsidRPr="00EE42BD" w:rsidRDefault="00803CAC" w:rsidP="00803CAC">
      <w:pPr>
        <w:pStyle w:val="ListParagraph"/>
        <w:spacing w:after="0"/>
      </w:pPr>
    </w:p>
    <w:p w:rsidR="0081399F" w:rsidRPr="00EE42BD" w:rsidRDefault="00803CAC" w:rsidP="00803CAC">
      <w:pPr>
        <w:pStyle w:val="ListParagraph"/>
        <w:spacing w:after="0"/>
        <w:rPr>
          <w:b/>
        </w:rPr>
      </w:pPr>
      <w:r w:rsidRPr="00EE42BD">
        <w:rPr>
          <w:b/>
        </w:rPr>
        <w:t xml:space="preserve">Has this course been through the University course approval process?   </w:t>
      </w:r>
      <w:sdt>
        <w:sdtPr>
          <w:id w:val="57936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08F8" w:rsidRPr="00EE42BD">
            <w:rPr>
              <w:rFonts w:ascii="Segoe UI Symbol" w:eastAsia="MS Gothic" w:hAnsi="Segoe UI Symbol" w:cs="Segoe UI Symbol"/>
            </w:rPr>
            <w:t>☐</w:t>
          </w:r>
        </w:sdtContent>
      </w:sdt>
      <w:r w:rsidRPr="00EE42BD">
        <w:t xml:space="preserve"> </w:t>
      </w:r>
      <w:r w:rsidR="00B908F8" w:rsidRPr="00EE42BD">
        <w:t>Yes</w:t>
      </w:r>
      <w:r w:rsidR="00B908F8" w:rsidRPr="00EE42BD">
        <w:tab/>
      </w:r>
      <w:sdt>
        <w:sdtPr>
          <w:id w:val="-18276610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08F8" w:rsidRPr="00EE42BD">
            <w:rPr>
              <w:rFonts w:ascii="Segoe UI Symbol" w:eastAsia="MS Gothic" w:hAnsi="Segoe UI Symbol" w:cs="Segoe UI Symbol"/>
            </w:rPr>
            <w:t>☐</w:t>
          </w:r>
        </w:sdtContent>
      </w:sdt>
      <w:r w:rsidR="00B908F8" w:rsidRPr="00EE42BD">
        <w:t>No</w:t>
      </w:r>
    </w:p>
    <w:p w:rsidR="00B908F8" w:rsidRDefault="00B908F8" w:rsidP="00B908F8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inline distT="0" distB="0" distL="0" distR="0" wp14:anchorId="2B0F022F" wp14:editId="79D392D9">
                <wp:extent cx="6076950" cy="271305"/>
                <wp:effectExtent l="0" t="0" r="19050" b="14605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713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8F8" w:rsidRPr="000206F3" w:rsidRDefault="00415669" w:rsidP="00B908F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COURSE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0F022F" id="Rectangle 20" o:spid="_x0000_s1027" style="width:478.5pt;height:2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" fillcolor="#17365d [2415]" strokecolor="white [3212]" strokeweight="2pt">
                <v:textbox>
                  <w:txbxContent>
                    <w:p w:rsidR="00B908F8" w:rsidRPr="000206F3" w:rsidRDefault="00415669" w:rsidP="00B908F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COURSE DETAILS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15669" w:rsidRPr="000B522A" w:rsidRDefault="00415669" w:rsidP="00415669">
      <w:pPr>
        <w:spacing w:after="0"/>
      </w:pPr>
      <w:r w:rsidRPr="00A17E63">
        <w:rPr>
          <w:b/>
        </w:rPr>
        <w:t xml:space="preserve">Students eligible to attend </w:t>
      </w:r>
      <w:r w:rsidRPr="00825A50">
        <w:rPr>
          <w:sz w:val="18"/>
        </w:rPr>
        <w:t>(undergraduates/graduates/both)</w:t>
      </w:r>
      <w:r w:rsidRPr="00A17E63">
        <w:rPr>
          <w:b/>
        </w:rPr>
        <w:t>:</w:t>
      </w:r>
      <w:r>
        <w:t xml:space="preserve"> ________________________________</w:t>
      </w:r>
      <w:r w:rsidR="00745060">
        <w:t>______</w:t>
      </w:r>
    </w:p>
    <w:p w:rsidR="00415669" w:rsidRDefault="00415669" w:rsidP="00415669">
      <w:pPr>
        <w:spacing w:after="0"/>
      </w:pPr>
      <w:r w:rsidRPr="00A17E63">
        <w:rPr>
          <w:b/>
        </w:rPr>
        <w:t>Majors eligible to attend:</w:t>
      </w:r>
      <w:r>
        <w:t xml:space="preserve"> _______________________________________________________________</w:t>
      </w:r>
    </w:p>
    <w:p w:rsidR="00B908F8" w:rsidRPr="000B522A" w:rsidRDefault="00B908F8" w:rsidP="00B908F8">
      <w:pPr>
        <w:spacing w:after="0"/>
      </w:pPr>
      <w:r w:rsidRPr="00A17E63">
        <w:rPr>
          <w:b/>
        </w:rPr>
        <w:t>Is there a foreign language requirement?</w:t>
      </w:r>
      <w:r w:rsidR="00745060">
        <w:rPr>
          <w:b/>
        </w:rPr>
        <w:t>:</w:t>
      </w:r>
      <w:r>
        <w:t>_________________________________________________</w:t>
      </w:r>
      <w:r w:rsidR="00745060">
        <w:t>_</w:t>
      </w:r>
    </w:p>
    <w:p w:rsidR="00B908F8" w:rsidRPr="000B522A" w:rsidRDefault="00B908F8" w:rsidP="00B908F8">
      <w:pPr>
        <w:spacing w:after="0"/>
      </w:pPr>
      <w:r w:rsidRPr="00A17E63">
        <w:rPr>
          <w:b/>
        </w:rPr>
        <w:t xml:space="preserve">Are there any program pre-requisites? </w:t>
      </w:r>
      <w:r w:rsidRPr="00825A50">
        <w:rPr>
          <w:sz w:val="18"/>
        </w:rPr>
        <w:t xml:space="preserve">If yes, please list:  </w:t>
      </w:r>
      <w:r>
        <w:t>__________________________________________________________________________________________________________________________________________________________________________</w:t>
      </w:r>
    </w:p>
    <w:p w:rsidR="00B908F8" w:rsidRDefault="00B908F8" w:rsidP="00745060">
      <w:pPr>
        <w:spacing w:after="0"/>
      </w:pPr>
      <w:r w:rsidRPr="00A17E63">
        <w:rPr>
          <w:b/>
        </w:rPr>
        <w:lastRenderedPageBreak/>
        <w:t>How does this course count for students?</w:t>
      </w:r>
      <w:r w:rsidR="00825A50" w:rsidRPr="00825A50">
        <w:rPr>
          <w:sz w:val="18"/>
        </w:rPr>
        <w:t xml:space="preserve"> </w:t>
      </w:r>
      <w:r w:rsidRPr="00825A50">
        <w:rPr>
          <w:sz w:val="18"/>
        </w:rPr>
        <w:t>(Global Diversity, Humanities, Core Major Curriculum, etc</w:t>
      </w:r>
      <w:r w:rsidR="00745060">
        <w:rPr>
          <w:sz w:val="18"/>
        </w:rPr>
        <w:t xml:space="preserve">.): </w:t>
      </w:r>
      <w:r>
        <w:t>_________________________________________________________________________________________________________________________________________________________________________</w:t>
      </w:r>
    </w:p>
    <w:p w:rsidR="00745060" w:rsidRPr="00745060" w:rsidRDefault="00745060" w:rsidP="00745060">
      <w:pPr>
        <w:spacing w:after="0"/>
      </w:pPr>
    </w:p>
    <w:p w:rsidR="00BD4745" w:rsidRDefault="00BD4745" w:rsidP="00645CB2">
      <w:pPr>
        <w:spacing w:after="0"/>
      </w:pPr>
      <w:r>
        <w:rPr>
          <w:b/>
          <w:noProof/>
        </w:rPr>
        <mc:AlternateContent>
          <mc:Choice Requires="wps">
            <w:drawing>
              <wp:inline distT="0" distB="0" distL="0" distR="0" wp14:anchorId="21DD89F0" wp14:editId="4B0191FB">
                <wp:extent cx="5943600" cy="304322"/>
                <wp:effectExtent l="0" t="0" r="19050" b="19685"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04322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4745" w:rsidRPr="00DD4D96" w:rsidRDefault="005A796D" w:rsidP="00BD474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TRAVEL </w:t>
                            </w:r>
                            <w:r w:rsidR="00BD4745">
                              <w:rPr>
                                <w:b/>
                                <w:color w:val="FFFFFF" w:themeColor="background1"/>
                              </w:rPr>
                              <w:t>ITINERARY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DD89F0" id="Flowchart: Process 3" o:spid="_x0000_s1028" type="#_x0000_t109" style="width:468pt;height: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" fillcolor="#17365d [2415]" strokecolor="white [3212]" strokeweight="2pt">
                <v:textbox>
                  <w:txbxContent>
                    <w:p w:rsidR="00BD4745" w:rsidRPr="00DD4D96" w:rsidRDefault="005A796D" w:rsidP="00BD4745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 xml:space="preserve">TRAVEL </w:t>
                      </w:r>
                      <w:r w:rsidR="00BD4745">
                        <w:rPr>
                          <w:b/>
                          <w:color w:val="FFFFFF" w:themeColor="background1"/>
                        </w:rPr>
                        <w:t>ITINERARY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6D2D" w:rsidRDefault="00F16D2D" w:rsidP="004F5672">
      <w:pPr>
        <w:spacing w:after="0" w:line="240" w:lineRule="auto"/>
        <w:rPr>
          <w:b/>
        </w:rPr>
      </w:pPr>
      <w:r>
        <w:rPr>
          <w:b/>
        </w:rPr>
        <w:t xml:space="preserve">Are students expected to purchase </w:t>
      </w:r>
      <w:r w:rsidR="00E50736">
        <w:rPr>
          <w:b/>
        </w:rPr>
        <w:t xml:space="preserve">their own flight or is </w:t>
      </w:r>
      <w:r>
        <w:rPr>
          <w:b/>
        </w:rPr>
        <w:t xml:space="preserve">a Group Flight </w:t>
      </w:r>
      <w:r w:rsidR="00E50736" w:rsidRPr="00E50736">
        <w:rPr>
          <w:b/>
          <w:u w:val="single"/>
        </w:rPr>
        <w:t>required</w:t>
      </w:r>
      <w:r w:rsidR="00E50736">
        <w:rPr>
          <w:b/>
        </w:rPr>
        <w:t xml:space="preserve"> </w:t>
      </w:r>
      <w:r w:rsidR="00745060">
        <w:rPr>
          <w:b/>
        </w:rPr>
        <w:t>of all participants</w:t>
      </w:r>
      <w:r w:rsidR="00E50736">
        <w:rPr>
          <w:b/>
        </w:rPr>
        <w:t>?:</w:t>
      </w:r>
    </w:p>
    <w:p w:rsidR="004F5672" w:rsidRPr="004F5672" w:rsidRDefault="004F5672" w:rsidP="004F5672">
      <w:pPr>
        <w:spacing w:after="0" w:line="240" w:lineRule="auto"/>
        <w:rPr>
          <w:b/>
          <w:sz w:val="6"/>
        </w:rPr>
      </w:pPr>
    </w:p>
    <w:p w:rsidR="00745060" w:rsidRPr="00F16D2D" w:rsidRDefault="00896846" w:rsidP="00745060">
      <w:pPr>
        <w:spacing w:after="0" w:line="240" w:lineRule="auto"/>
        <w:ind w:firstLine="720"/>
      </w:pPr>
      <w:sdt>
        <w:sdtPr>
          <w:id w:val="-2446458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5672">
            <w:rPr>
              <w:rFonts w:ascii="MS Gothic" w:eastAsia="MS Gothic" w:hint="eastAsia"/>
            </w:rPr>
            <w:t>☐</w:t>
          </w:r>
        </w:sdtContent>
      </w:sdt>
      <w:r w:rsidR="004F5672">
        <w:tab/>
      </w:r>
      <w:r w:rsidR="00745060" w:rsidRPr="00F16D2D">
        <w:t>Students have the flexibility to purchase own flights</w:t>
      </w:r>
      <w:r w:rsidR="00745060">
        <w:t xml:space="preserve"> based on dates of the program</w:t>
      </w:r>
    </w:p>
    <w:p w:rsidR="004F5672" w:rsidRDefault="00745060" w:rsidP="00745060">
      <w:pPr>
        <w:spacing w:after="0" w:line="240" w:lineRule="auto"/>
        <w:ind w:left="720" w:firstLine="720"/>
        <w:rPr>
          <w:sz w:val="6"/>
        </w:rPr>
      </w:pPr>
      <w:r>
        <w:rPr>
          <w:sz w:val="18"/>
        </w:rPr>
        <w:t>(The Office of Education Abroad</w:t>
      </w:r>
      <w:r w:rsidRPr="00F16D2D">
        <w:rPr>
          <w:sz w:val="18"/>
        </w:rPr>
        <w:t xml:space="preserve"> will ask students for their individual itineraries)</w:t>
      </w:r>
      <w:r w:rsidRPr="004F5672">
        <w:rPr>
          <w:sz w:val="6"/>
        </w:rPr>
        <w:t xml:space="preserve"> </w:t>
      </w:r>
    </w:p>
    <w:p w:rsidR="00745060" w:rsidRPr="004F5672" w:rsidRDefault="00745060" w:rsidP="00745060">
      <w:pPr>
        <w:spacing w:after="0" w:line="240" w:lineRule="auto"/>
        <w:ind w:firstLine="720"/>
        <w:rPr>
          <w:sz w:val="6"/>
        </w:rPr>
      </w:pPr>
    </w:p>
    <w:p w:rsidR="00745060" w:rsidRPr="00F16D2D" w:rsidRDefault="00896846" w:rsidP="00745060">
      <w:pPr>
        <w:spacing w:after="0" w:line="240" w:lineRule="auto"/>
        <w:ind w:firstLine="720"/>
      </w:pPr>
      <w:sdt>
        <w:sdtPr>
          <w:id w:val="-6485199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5672">
            <w:rPr>
              <w:rFonts w:ascii="MS Gothic" w:eastAsia="MS Gothic" w:hAnsi="MS Gothic" w:hint="eastAsia"/>
            </w:rPr>
            <w:t>☐</w:t>
          </w:r>
        </w:sdtContent>
      </w:sdt>
      <w:r w:rsidR="004F5672">
        <w:tab/>
      </w:r>
      <w:r w:rsidR="00745060">
        <w:t>Group Flight is included in program fee</w:t>
      </w:r>
    </w:p>
    <w:p w:rsidR="00745060" w:rsidRDefault="00745060" w:rsidP="00745060">
      <w:pPr>
        <w:spacing w:after="0" w:line="240" w:lineRule="auto"/>
        <w:ind w:left="720" w:firstLine="720"/>
        <w:rPr>
          <w:sz w:val="18"/>
        </w:rPr>
      </w:pPr>
      <w:r w:rsidRPr="00F16D2D">
        <w:rPr>
          <w:sz w:val="18"/>
        </w:rPr>
        <w:t>(please attach flight itinerary</w:t>
      </w:r>
      <w:r>
        <w:rPr>
          <w:sz w:val="18"/>
        </w:rPr>
        <w:t xml:space="preserve"> to this Information Sheet</w:t>
      </w:r>
      <w:r w:rsidRPr="00F16D2D">
        <w:rPr>
          <w:sz w:val="18"/>
        </w:rPr>
        <w:t>)</w:t>
      </w:r>
    </w:p>
    <w:p w:rsidR="00745060" w:rsidRPr="004F5672" w:rsidRDefault="00745060" w:rsidP="00745060">
      <w:pPr>
        <w:spacing w:after="0" w:line="240" w:lineRule="auto"/>
        <w:ind w:left="720" w:firstLine="720"/>
        <w:rPr>
          <w:sz w:val="6"/>
        </w:rPr>
      </w:pPr>
    </w:p>
    <w:p w:rsidR="00E50736" w:rsidRPr="00E50736" w:rsidRDefault="00E50736" w:rsidP="004F5672">
      <w:pPr>
        <w:spacing w:after="0" w:line="240" w:lineRule="auto"/>
        <w:ind w:left="720" w:firstLine="720"/>
        <w:rPr>
          <w:sz w:val="6"/>
        </w:rPr>
      </w:pPr>
    </w:p>
    <w:p w:rsidR="00E50736" w:rsidRDefault="00E50736" w:rsidP="00E50736">
      <w:pPr>
        <w:spacing w:after="0" w:line="240" w:lineRule="auto"/>
      </w:pPr>
      <w:r>
        <w:tab/>
      </w:r>
      <w:sdt>
        <w:sdtPr>
          <w:id w:val="10638345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Other. </w:t>
      </w:r>
    </w:p>
    <w:p w:rsidR="00E50736" w:rsidRPr="00E50736" w:rsidRDefault="00E50736" w:rsidP="00E50736">
      <w:pPr>
        <w:spacing w:after="0" w:line="240" w:lineRule="auto"/>
        <w:ind w:left="720" w:firstLine="720"/>
        <w:rPr>
          <w:sz w:val="18"/>
        </w:rPr>
      </w:pPr>
      <w:r w:rsidRPr="00E50736">
        <w:rPr>
          <w:sz w:val="18"/>
        </w:rPr>
        <w:t>Please elaborate:</w:t>
      </w:r>
      <w:r w:rsidRPr="00E50736">
        <w:rPr>
          <w:sz w:val="18"/>
        </w:rPr>
        <w:softHyphen/>
      </w:r>
      <w:r w:rsidRPr="00E50736">
        <w:rPr>
          <w:sz w:val="18"/>
        </w:rPr>
        <w:softHyphen/>
        <w:t>____________________________________________________</w:t>
      </w:r>
      <w:r>
        <w:rPr>
          <w:sz w:val="18"/>
        </w:rPr>
        <w:t>______________________</w:t>
      </w:r>
    </w:p>
    <w:p w:rsidR="00F16D2D" w:rsidRDefault="00F16D2D" w:rsidP="00E50736">
      <w:pPr>
        <w:spacing w:after="0" w:line="240" w:lineRule="auto"/>
        <w:ind w:firstLine="720"/>
        <w:rPr>
          <w:b/>
        </w:rPr>
      </w:pPr>
    </w:p>
    <w:p w:rsidR="00BD4745" w:rsidRDefault="00BD4745" w:rsidP="00BD4745">
      <w:pPr>
        <w:spacing w:after="0"/>
      </w:pPr>
      <w:r w:rsidRPr="00F16D2D">
        <w:rPr>
          <w:b/>
        </w:rPr>
        <w:t xml:space="preserve">Program Location </w:t>
      </w:r>
      <w:r w:rsidRPr="00825A50">
        <w:rPr>
          <w:sz w:val="18"/>
        </w:rPr>
        <w:t>(please list all cities and countries</w:t>
      </w:r>
      <w:r w:rsidR="00F16D2D" w:rsidRPr="00825A50">
        <w:rPr>
          <w:sz w:val="18"/>
        </w:rPr>
        <w:t xml:space="preserve"> you will be visiting</w:t>
      </w:r>
      <w:r w:rsidRPr="00825A50">
        <w:rPr>
          <w:sz w:val="18"/>
        </w:rPr>
        <w:t>)</w:t>
      </w:r>
      <w:r w:rsidRPr="00825A50">
        <w:rPr>
          <w:b/>
        </w:rPr>
        <w:t>:</w:t>
      </w:r>
      <w:r w:rsidR="00F16D2D" w:rsidRPr="00825A50">
        <w:t>__________</w:t>
      </w:r>
      <w:r w:rsidR="00825A50">
        <w:t>__________</w:t>
      </w:r>
      <w:r w:rsidR="00F16D2D" w:rsidRPr="00825A50">
        <w:t>______________</w:t>
      </w:r>
      <w:r w:rsidR="00F16D2D">
        <w:t xml:space="preserve"> _____________________________________________</w:t>
      </w:r>
      <w:r>
        <w:t>___________________________________</w:t>
      </w:r>
      <w:r w:rsidR="00F16D2D">
        <w:t>_____</w:t>
      </w:r>
    </w:p>
    <w:p w:rsidR="005118B2" w:rsidRPr="00E50736" w:rsidRDefault="005118B2" w:rsidP="005118B2">
      <w:pPr>
        <w:spacing w:after="0"/>
      </w:pPr>
      <w:r w:rsidRPr="00BD4745">
        <w:rPr>
          <w:b/>
        </w:rPr>
        <w:t xml:space="preserve">When does the course begin in-country? </w:t>
      </w:r>
      <w:r w:rsidRPr="00825A50">
        <w:rPr>
          <w:sz w:val="18"/>
        </w:rPr>
        <w:t>Do not count travel dates</w:t>
      </w:r>
      <w:r w:rsidRPr="00E50736">
        <w:t>:______________</w:t>
      </w:r>
      <w:r>
        <w:t>_</w:t>
      </w:r>
      <w:r w:rsidRPr="00E50736">
        <w:t>__________</w:t>
      </w:r>
      <w:r w:rsidR="00825A50">
        <w:t>____</w:t>
      </w:r>
      <w:r w:rsidRPr="00E50736">
        <w:t>____</w:t>
      </w:r>
    </w:p>
    <w:p w:rsidR="005118B2" w:rsidRDefault="005118B2" w:rsidP="005118B2">
      <w:pPr>
        <w:spacing w:after="0"/>
      </w:pPr>
      <w:r w:rsidRPr="00BD4745">
        <w:rPr>
          <w:b/>
        </w:rPr>
        <w:t xml:space="preserve">When does the course </w:t>
      </w:r>
      <w:r>
        <w:rPr>
          <w:b/>
        </w:rPr>
        <w:t xml:space="preserve">conclude </w:t>
      </w:r>
      <w:r w:rsidRPr="00BD4745">
        <w:rPr>
          <w:b/>
        </w:rPr>
        <w:t xml:space="preserve">in-country? </w:t>
      </w:r>
      <w:r w:rsidRPr="00825A50">
        <w:rPr>
          <w:sz w:val="18"/>
        </w:rPr>
        <w:t>Do not count travel dates</w:t>
      </w:r>
      <w:r w:rsidRPr="00E50736">
        <w:t>:_____________________</w:t>
      </w:r>
      <w:r>
        <w:t>__</w:t>
      </w:r>
      <w:r w:rsidR="00825A50">
        <w:t>____</w:t>
      </w:r>
      <w:r w:rsidRPr="00E50736">
        <w:t>___</w:t>
      </w:r>
    </w:p>
    <w:p w:rsidR="00F16D2D" w:rsidRDefault="00F16D2D" w:rsidP="00BD4745">
      <w:pPr>
        <w:spacing w:after="0"/>
      </w:pPr>
    </w:p>
    <w:p w:rsidR="00BD4745" w:rsidRPr="00F16D2D" w:rsidRDefault="00F16D2D" w:rsidP="00BD4745">
      <w:pPr>
        <w:spacing w:after="0"/>
        <w:rPr>
          <w:b/>
        </w:rPr>
      </w:pPr>
      <w:r>
        <w:rPr>
          <w:b/>
        </w:rPr>
        <w:t>Detailed</w:t>
      </w:r>
      <w:r w:rsidR="00BD4745" w:rsidRPr="00F16D2D">
        <w:rPr>
          <w:b/>
        </w:rPr>
        <w:t xml:space="preserve"> program itinerary: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6D2D" w:rsidTr="00F16D2D">
        <w:tc>
          <w:tcPr>
            <w:tcW w:w="4675" w:type="dxa"/>
            <w:shd w:val="clear" w:color="auto" w:fill="BFBFBF" w:themeFill="background1" w:themeFillShade="BF"/>
          </w:tcPr>
          <w:p w:rsidR="00F16D2D" w:rsidRPr="00F16D2D" w:rsidRDefault="00F16D2D" w:rsidP="00BD4745">
            <w:pPr>
              <w:rPr>
                <w:b/>
              </w:rPr>
            </w:pPr>
            <w:r>
              <w:rPr>
                <w:b/>
              </w:rPr>
              <w:t xml:space="preserve">Inclusive </w:t>
            </w:r>
            <w:r w:rsidRPr="00F16D2D">
              <w:rPr>
                <w:b/>
              </w:rPr>
              <w:t>Date(s)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:rsidR="00F16D2D" w:rsidRPr="00F16D2D" w:rsidRDefault="00F16D2D" w:rsidP="00BD4745">
            <w:pPr>
              <w:rPr>
                <w:b/>
              </w:rPr>
            </w:pPr>
            <w:r w:rsidRPr="00F16D2D">
              <w:rPr>
                <w:b/>
              </w:rPr>
              <w:t>City, Country</w:t>
            </w:r>
          </w:p>
        </w:tc>
      </w:tr>
      <w:tr w:rsidR="00F16D2D" w:rsidTr="00F16D2D">
        <w:tc>
          <w:tcPr>
            <w:tcW w:w="4675" w:type="dxa"/>
          </w:tcPr>
          <w:p w:rsidR="00F16D2D" w:rsidRDefault="00F16D2D" w:rsidP="00BD4745"/>
        </w:tc>
        <w:tc>
          <w:tcPr>
            <w:tcW w:w="4675" w:type="dxa"/>
          </w:tcPr>
          <w:p w:rsidR="00F16D2D" w:rsidRDefault="00F16D2D" w:rsidP="00BD4745"/>
        </w:tc>
      </w:tr>
      <w:tr w:rsidR="00F16D2D" w:rsidTr="00F16D2D">
        <w:tc>
          <w:tcPr>
            <w:tcW w:w="4675" w:type="dxa"/>
          </w:tcPr>
          <w:p w:rsidR="00F16D2D" w:rsidRDefault="00F16D2D" w:rsidP="00BD4745"/>
        </w:tc>
        <w:tc>
          <w:tcPr>
            <w:tcW w:w="4675" w:type="dxa"/>
          </w:tcPr>
          <w:p w:rsidR="00F16D2D" w:rsidRDefault="00F16D2D" w:rsidP="00BD4745"/>
        </w:tc>
      </w:tr>
      <w:tr w:rsidR="00F16D2D" w:rsidTr="00F16D2D">
        <w:tc>
          <w:tcPr>
            <w:tcW w:w="4675" w:type="dxa"/>
          </w:tcPr>
          <w:p w:rsidR="00F16D2D" w:rsidRDefault="00F16D2D" w:rsidP="00BD4745"/>
        </w:tc>
        <w:tc>
          <w:tcPr>
            <w:tcW w:w="4675" w:type="dxa"/>
          </w:tcPr>
          <w:p w:rsidR="00F16D2D" w:rsidRDefault="00F16D2D" w:rsidP="00BD4745"/>
        </w:tc>
      </w:tr>
      <w:tr w:rsidR="00F16D2D" w:rsidTr="00F16D2D">
        <w:tc>
          <w:tcPr>
            <w:tcW w:w="4675" w:type="dxa"/>
          </w:tcPr>
          <w:p w:rsidR="00F16D2D" w:rsidRDefault="00F16D2D" w:rsidP="00BD4745"/>
        </w:tc>
        <w:tc>
          <w:tcPr>
            <w:tcW w:w="4675" w:type="dxa"/>
          </w:tcPr>
          <w:p w:rsidR="00F16D2D" w:rsidRDefault="00F16D2D" w:rsidP="00BD4745"/>
        </w:tc>
      </w:tr>
      <w:tr w:rsidR="00F16D2D" w:rsidTr="00F16D2D">
        <w:tc>
          <w:tcPr>
            <w:tcW w:w="4675" w:type="dxa"/>
          </w:tcPr>
          <w:p w:rsidR="00F16D2D" w:rsidRDefault="00F16D2D" w:rsidP="00BD4745"/>
        </w:tc>
        <w:tc>
          <w:tcPr>
            <w:tcW w:w="4675" w:type="dxa"/>
          </w:tcPr>
          <w:p w:rsidR="00F16D2D" w:rsidRDefault="00F16D2D" w:rsidP="00BD4745"/>
        </w:tc>
      </w:tr>
      <w:tr w:rsidR="00F16D2D" w:rsidTr="00F16D2D">
        <w:tc>
          <w:tcPr>
            <w:tcW w:w="4675" w:type="dxa"/>
          </w:tcPr>
          <w:p w:rsidR="00F16D2D" w:rsidRDefault="00F16D2D" w:rsidP="00BD4745"/>
        </w:tc>
        <w:tc>
          <w:tcPr>
            <w:tcW w:w="4675" w:type="dxa"/>
          </w:tcPr>
          <w:p w:rsidR="00F16D2D" w:rsidRDefault="00F16D2D" w:rsidP="00BD4745"/>
        </w:tc>
      </w:tr>
      <w:tr w:rsidR="00F16D2D" w:rsidTr="00F16D2D">
        <w:tc>
          <w:tcPr>
            <w:tcW w:w="4675" w:type="dxa"/>
          </w:tcPr>
          <w:p w:rsidR="00F16D2D" w:rsidRDefault="00F16D2D" w:rsidP="00BD4745"/>
        </w:tc>
        <w:tc>
          <w:tcPr>
            <w:tcW w:w="4675" w:type="dxa"/>
          </w:tcPr>
          <w:p w:rsidR="00F16D2D" w:rsidRDefault="00F16D2D" w:rsidP="00BD4745"/>
        </w:tc>
      </w:tr>
    </w:tbl>
    <w:p w:rsidR="00BD4745" w:rsidRPr="00BD4745" w:rsidRDefault="00BD4745" w:rsidP="00BD4745">
      <w:pPr>
        <w:spacing w:after="0"/>
      </w:pPr>
    </w:p>
    <w:p w:rsidR="00BD4745" w:rsidRDefault="00F16D2D" w:rsidP="00FC3250">
      <w:pPr>
        <w:spacing w:after="0" w:line="240" w:lineRule="auto"/>
      </w:pPr>
      <w:r w:rsidRPr="00825A50">
        <w:rPr>
          <w:b/>
        </w:rPr>
        <w:t>Accommodation Information</w:t>
      </w:r>
      <w:r>
        <w:t xml:space="preserve"> </w:t>
      </w:r>
      <w:r w:rsidRPr="00825A50">
        <w:rPr>
          <w:sz w:val="18"/>
        </w:rPr>
        <w:t>(please list hotel names, addresses, phone numbers. OR you may provide the hotel’s website and we will gather the necessary information)</w:t>
      </w:r>
      <w:r w:rsidRPr="00825A50">
        <w:rPr>
          <w:b/>
        </w:rPr>
        <w:t>:</w:t>
      </w:r>
    </w:p>
    <w:p w:rsidR="00F16D2D" w:rsidRDefault="00F16D2D" w:rsidP="00645CB2">
      <w:pPr>
        <w:spacing w:after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D4745" w:rsidRDefault="00BD4745" w:rsidP="00645CB2">
      <w:pPr>
        <w:spacing w:after="0"/>
      </w:pPr>
    </w:p>
    <w:p w:rsidR="00645CB2" w:rsidRDefault="0081399F" w:rsidP="00645CB2">
      <w:pPr>
        <w:spacing w:after="0"/>
      </w:pPr>
      <w:r>
        <w:rPr>
          <w:b/>
          <w:noProof/>
        </w:rPr>
        <mc:AlternateContent>
          <mc:Choice Requires="wps">
            <w:drawing>
              <wp:inline distT="0" distB="0" distL="0" distR="0" wp14:anchorId="78658F29" wp14:editId="6B320463">
                <wp:extent cx="6076950" cy="311499"/>
                <wp:effectExtent l="0" t="0" r="19050" b="12700"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311499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99F" w:rsidRPr="00DD4D96" w:rsidRDefault="0081399F" w:rsidP="0081399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DD4D96">
                              <w:rPr>
                                <w:b/>
                                <w:color w:val="FFFFFF" w:themeColor="background1"/>
                              </w:rPr>
                              <w:t>FINANCES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658F29" id="Flowchart: Process 13" o:spid="_x0000_s1029" type="#_x0000_t109" style="width:478.5pt;height:2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" fillcolor="#17365d [2415]" strokecolor="white [3212]" strokeweight="2pt">
                <v:textbox>
                  <w:txbxContent>
                    <w:p w:rsidR="0081399F" w:rsidRPr="00DD4D96" w:rsidRDefault="0081399F" w:rsidP="0081399F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DD4D96">
                        <w:rPr>
                          <w:b/>
                          <w:color w:val="FFFFFF" w:themeColor="background1"/>
                        </w:rPr>
                        <w:t>FINANCES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924ED" w:rsidRPr="000924ED" w:rsidRDefault="000924ED" w:rsidP="00645CB2">
      <w:pPr>
        <w:spacing w:after="0"/>
        <w:rPr>
          <w:b/>
          <w:sz w:val="10"/>
        </w:rPr>
      </w:pPr>
    </w:p>
    <w:p w:rsidR="0053052E" w:rsidRPr="000924ED" w:rsidRDefault="001E1D4B" w:rsidP="00645CB2">
      <w:pPr>
        <w:spacing w:after="0"/>
      </w:pPr>
      <w:r w:rsidRPr="00A17E63">
        <w:rPr>
          <w:b/>
        </w:rPr>
        <w:t xml:space="preserve">Total Program </w:t>
      </w:r>
      <w:r w:rsidR="0053052E">
        <w:rPr>
          <w:b/>
        </w:rPr>
        <w:t>Fee</w:t>
      </w:r>
      <w:r w:rsidRPr="00A17E63">
        <w:rPr>
          <w:b/>
        </w:rPr>
        <w:t>:</w:t>
      </w:r>
      <w:r w:rsidR="000B522A">
        <w:t xml:space="preserve"> </w:t>
      </w:r>
      <w:r w:rsidR="0023400B">
        <w:t>____________________________________________________________________</w:t>
      </w:r>
      <w:r w:rsidR="000B522A">
        <w:rPr>
          <w:b/>
        </w:rPr>
        <w:t xml:space="preserve">  </w:t>
      </w:r>
      <w:r w:rsidR="000B522A">
        <w:t xml:space="preserve">  </w:t>
      </w:r>
    </w:p>
    <w:p w:rsidR="00E87813" w:rsidRDefault="00874583" w:rsidP="00645CB2">
      <w:pPr>
        <w:spacing w:after="0"/>
      </w:pPr>
      <w:r>
        <w:rPr>
          <w:b/>
        </w:rPr>
        <w:t>Please indicate which of the following are included with the</w:t>
      </w:r>
      <w:r w:rsidR="001E1D4B" w:rsidRPr="00A17E63">
        <w:rPr>
          <w:b/>
        </w:rPr>
        <w:t xml:space="preserve"> program </w:t>
      </w:r>
      <w:r>
        <w:rPr>
          <w:b/>
        </w:rPr>
        <w:t>fee</w:t>
      </w:r>
      <w:r w:rsidR="001E1D4B" w:rsidRPr="00A17E63">
        <w:rPr>
          <w:b/>
        </w:rPr>
        <w:t>:</w:t>
      </w:r>
      <w:r w:rsidR="000B522A">
        <w:t xml:space="preserve">   </w:t>
      </w:r>
    </w:p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4770"/>
        <w:gridCol w:w="1440"/>
        <w:gridCol w:w="1620"/>
        <w:gridCol w:w="3060"/>
      </w:tblGrid>
      <w:tr w:rsidR="00874583" w:rsidTr="002F3B8A">
        <w:tc>
          <w:tcPr>
            <w:tcW w:w="4770" w:type="dxa"/>
            <w:shd w:val="clear" w:color="auto" w:fill="BFBFBF" w:themeFill="background1" w:themeFillShade="BF"/>
          </w:tcPr>
          <w:p w:rsidR="00874583" w:rsidRPr="0053052E" w:rsidRDefault="00874583" w:rsidP="00645CB2">
            <w:pPr>
              <w:rPr>
                <w:b/>
              </w:rPr>
            </w:pPr>
            <w:r w:rsidRPr="0053052E">
              <w:rPr>
                <w:b/>
              </w:rPr>
              <w:t>Item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874583" w:rsidRPr="0053052E" w:rsidRDefault="00874583" w:rsidP="00645CB2">
            <w:pPr>
              <w:rPr>
                <w:b/>
              </w:rPr>
            </w:pPr>
            <w:r w:rsidRPr="0053052E">
              <w:rPr>
                <w:b/>
              </w:rPr>
              <w:t>INCLUDED in program fee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874583" w:rsidRPr="0053052E" w:rsidRDefault="00874583" w:rsidP="00645CB2">
            <w:pPr>
              <w:rPr>
                <w:b/>
              </w:rPr>
            </w:pPr>
            <w:r w:rsidRPr="0053052E">
              <w:rPr>
                <w:b/>
              </w:rPr>
              <w:t>NOT INCLUDED in program fee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:rsidR="00874583" w:rsidRPr="0053052E" w:rsidRDefault="00874583" w:rsidP="00645CB2">
            <w:pPr>
              <w:rPr>
                <w:b/>
              </w:rPr>
            </w:pPr>
            <w:r>
              <w:rPr>
                <w:b/>
              </w:rPr>
              <w:t>Notes:</w:t>
            </w:r>
          </w:p>
        </w:tc>
      </w:tr>
      <w:tr w:rsidR="00874583" w:rsidTr="002F3B8A">
        <w:tc>
          <w:tcPr>
            <w:tcW w:w="4770" w:type="dxa"/>
          </w:tcPr>
          <w:p w:rsidR="00874583" w:rsidRDefault="00874583" w:rsidP="00645CB2">
            <w:r>
              <w:t>Flight</w:t>
            </w:r>
          </w:p>
        </w:tc>
        <w:sdt>
          <w:sdtPr>
            <w:id w:val="-18273599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874583" w:rsidRDefault="00874583" w:rsidP="0087458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84570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20" w:type="dxa"/>
              </w:tcPr>
              <w:p w:rsidR="00874583" w:rsidRPr="00874583" w:rsidRDefault="00874583" w:rsidP="00874583">
                <w:pPr>
                  <w:jc w:val="center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060" w:type="dxa"/>
          </w:tcPr>
          <w:p w:rsidR="00874583" w:rsidRDefault="00874583" w:rsidP="00645CB2"/>
        </w:tc>
      </w:tr>
      <w:tr w:rsidR="00874583" w:rsidTr="002F3B8A">
        <w:tc>
          <w:tcPr>
            <w:tcW w:w="4770" w:type="dxa"/>
          </w:tcPr>
          <w:p w:rsidR="00874583" w:rsidRDefault="00874583" w:rsidP="00645CB2">
            <w:r>
              <w:lastRenderedPageBreak/>
              <w:t>Housing</w:t>
            </w:r>
          </w:p>
        </w:tc>
        <w:sdt>
          <w:sdtPr>
            <w:id w:val="-1086709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874583" w:rsidRDefault="00874583" w:rsidP="0087458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85774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20" w:type="dxa"/>
              </w:tcPr>
              <w:p w:rsidR="00874583" w:rsidRPr="00874583" w:rsidRDefault="00874583" w:rsidP="00874583">
                <w:pPr>
                  <w:jc w:val="center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060" w:type="dxa"/>
          </w:tcPr>
          <w:p w:rsidR="00874583" w:rsidRDefault="00874583" w:rsidP="00645CB2"/>
        </w:tc>
      </w:tr>
      <w:tr w:rsidR="00874583" w:rsidTr="002F3B8A">
        <w:tc>
          <w:tcPr>
            <w:tcW w:w="4770" w:type="dxa"/>
          </w:tcPr>
          <w:p w:rsidR="00874583" w:rsidRDefault="00874583" w:rsidP="00645CB2">
            <w:r>
              <w:t>Meals (Breakfasts, lunches, dinners? Some? All?)</w:t>
            </w:r>
          </w:p>
        </w:tc>
        <w:sdt>
          <w:sdtPr>
            <w:id w:val="-1485465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874583" w:rsidRDefault="00874583" w:rsidP="0087458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086798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20" w:type="dxa"/>
              </w:tcPr>
              <w:p w:rsidR="00874583" w:rsidRPr="00874583" w:rsidRDefault="00874583" w:rsidP="00874583">
                <w:pPr>
                  <w:jc w:val="center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060" w:type="dxa"/>
          </w:tcPr>
          <w:p w:rsidR="00874583" w:rsidRDefault="00874583" w:rsidP="00645CB2"/>
        </w:tc>
      </w:tr>
      <w:tr w:rsidR="00874583" w:rsidTr="002F3B8A">
        <w:tc>
          <w:tcPr>
            <w:tcW w:w="4770" w:type="dxa"/>
          </w:tcPr>
          <w:p w:rsidR="00874583" w:rsidRDefault="00874583" w:rsidP="00645CB2">
            <w:r>
              <w:t>In-country transportation (Flight? Ground travel?</w:t>
            </w:r>
          </w:p>
        </w:tc>
        <w:sdt>
          <w:sdtPr>
            <w:id w:val="863476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874583" w:rsidRDefault="00874583" w:rsidP="0087458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793621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20" w:type="dxa"/>
              </w:tcPr>
              <w:p w:rsidR="00874583" w:rsidRPr="00874583" w:rsidRDefault="00874583" w:rsidP="00874583">
                <w:pPr>
                  <w:jc w:val="center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060" w:type="dxa"/>
          </w:tcPr>
          <w:p w:rsidR="00874583" w:rsidRDefault="00874583" w:rsidP="00645CB2"/>
        </w:tc>
      </w:tr>
      <w:tr w:rsidR="00874583" w:rsidTr="002F3B8A">
        <w:tc>
          <w:tcPr>
            <w:tcW w:w="4770" w:type="dxa"/>
          </w:tcPr>
          <w:p w:rsidR="00874583" w:rsidRDefault="00874583" w:rsidP="00645CB2">
            <w:r>
              <w:t>Admission fees (museums, exhibits, etc)</w:t>
            </w:r>
          </w:p>
        </w:tc>
        <w:sdt>
          <w:sdtPr>
            <w:id w:val="1743533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874583" w:rsidRDefault="00874583" w:rsidP="0087458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1189484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20" w:type="dxa"/>
              </w:tcPr>
              <w:p w:rsidR="00874583" w:rsidRPr="00874583" w:rsidRDefault="00874583" w:rsidP="00874583">
                <w:pPr>
                  <w:jc w:val="center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060" w:type="dxa"/>
          </w:tcPr>
          <w:p w:rsidR="00874583" w:rsidRDefault="00874583" w:rsidP="00645CB2"/>
        </w:tc>
      </w:tr>
      <w:tr w:rsidR="00874583" w:rsidTr="002F3B8A">
        <w:tc>
          <w:tcPr>
            <w:tcW w:w="4770" w:type="dxa"/>
          </w:tcPr>
          <w:p w:rsidR="00874583" w:rsidRDefault="00874583" w:rsidP="00645CB2">
            <w:r>
              <w:t>Excursions</w:t>
            </w:r>
          </w:p>
        </w:tc>
        <w:sdt>
          <w:sdtPr>
            <w:id w:val="3272600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874583" w:rsidRDefault="00874583" w:rsidP="0087458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017266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20" w:type="dxa"/>
              </w:tcPr>
              <w:p w:rsidR="00874583" w:rsidRPr="00874583" w:rsidRDefault="00874583" w:rsidP="00874583">
                <w:pPr>
                  <w:jc w:val="center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060" w:type="dxa"/>
          </w:tcPr>
          <w:p w:rsidR="00874583" w:rsidRDefault="00874583" w:rsidP="00645CB2"/>
        </w:tc>
      </w:tr>
      <w:tr w:rsidR="00874583" w:rsidTr="002F3B8A">
        <w:tc>
          <w:tcPr>
            <w:tcW w:w="4770" w:type="dxa"/>
          </w:tcPr>
          <w:p w:rsidR="00874583" w:rsidRDefault="00874583" w:rsidP="00645CB2">
            <w:r>
              <w:t>Lab/Field fee (if applicable)</w:t>
            </w:r>
          </w:p>
        </w:tc>
        <w:sdt>
          <w:sdtPr>
            <w:id w:val="-18386127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874583" w:rsidRDefault="00874583" w:rsidP="0087458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14853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20" w:type="dxa"/>
              </w:tcPr>
              <w:p w:rsidR="00874583" w:rsidRPr="00874583" w:rsidRDefault="00874583" w:rsidP="00874583">
                <w:pPr>
                  <w:jc w:val="center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060" w:type="dxa"/>
          </w:tcPr>
          <w:p w:rsidR="00874583" w:rsidRDefault="00874583" w:rsidP="00645CB2"/>
        </w:tc>
      </w:tr>
      <w:tr w:rsidR="00874583" w:rsidTr="002F3B8A">
        <w:tc>
          <w:tcPr>
            <w:tcW w:w="4770" w:type="dxa"/>
          </w:tcPr>
          <w:p w:rsidR="00874583" w:rsidRDefault="00874583" w:rsidP="00645CB2">
            <w:r>
              <w:t>Other (please specify)</w:t>
            </w:r>
          </w:p>
        </w:tc>
        <w:sdt>
          <w:sdtPr>
            <w:id w:val="-21111186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874583" w:rsidRDefault="00874583" w:rsidP="0087458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933053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20" w:type="dxa"/>
              </w:tcPr>
              <w:p w:rsidR="00874583" w:rsidRPr="00874583" w:rsidRDefault="00874583" w:rsidP="00874583">
                <w:pPr>
                  <w:jc w:val="center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060" w:type="dxa"/>
          </w:tcPr>
          <w:p w:rsidR="00874583" w:rsidRDefault="00874583" w:rsidP="00645CB2"/>
        </w:tc>
      </w:tr>
    </w:tbl>
    <w:p w:rsidR="000206F3" w:rsidRDefault="000206F3" w:rsidP="00645CB2">
      <w:pPr>
        <w:spacing w:after="0"/>
      </w:pPr>
    </w:p>
    <w:p w:rsidR="00646A59" w:rsidRDefault="00646A59" w:rsidP="00645CB2">
      <w:pPr>
        <w:spacing w:after="0"/>
      </w:pPr>
    </w:p>
    <w:p w:rsidR="0081399F" w:rsidRDefault="0081399F" w:rsidP="00645CB2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3632B6B5" wp14:editId="529811D3">
                <wp:extent cx="6096000" cy="241160"/>
                <wp:effectExtent l="0" t="0" r="19050" b="26035"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41160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0306" w:rsidRPr="00DD4D96" w:rsidRDefault="00F60306" w:rsidP="00F6030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DD4D96">
                              <w:rPr>
                                <w:b/>
                                <w:color w:val="FFFFFF" w:themeColor="background1"/>
                              </w:rPr>
                              <w:t>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32B6B5" id="Flowchart: Process 15" o:spid="_x0000_s1030" type="#_x0000_t109" style="width:480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" fillcolor="#17365d [2415]" strokecolor="white [3212]" strokeweight="2pt">
                <v:textbox>
                  <w:txbxContent>
                    <w:p w:rsidR="00F60306" w:rsidRPr="00DD4D96" w:rsidRDefault="00F60306" w:rsidP="00F60306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DD4D96">
                        <w:rPr>
                          <w:b/>
                          <w:color w:val="FFFFFF" w:themeColor="background1"/>
                        </w:rPr>
                        <w:t>MARKETING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7121" w:rsidRDefault="00415669" w:rsidP="00825A50">
      <w:pPr>
        <w:spacing w:after="0" w:line="240" w:lineRule="auto"/>
        <w:rPr>
          <w:b/>
        </w:rPr>
      </w:pPr>
      <w:r>
        <w:rPr>
          <w:b/>
        </w:rPr>
        <w:t>Is this program advertised elsewhere on CWRU</w:t>
      </w:r>
      <w:r w:rsidR="005118B2">
        <w:rPr>
          <w:b/>
        </w:rPr>
        <w:t>’s website</w:t>
      </w:r>
      <w:r>
        <w:rPr>
          <w:b/>
        </w:rPr>
        <w:t xml:space="preserve">? </w:t>
      </w:r>
    </w:p>
    <w:p w:rsidR="001E1D4B" w:rsidRPr="000B522A" w:rsidRDefault="00C47121" w:rsidP="00825A50">
      <w:pPr>
        <w:spacing w:after="0" w:line="240" w:lineRule="auto"/>
      </w:pPr>
      <w:r w:rsidRPr="00825A50">
        <w:rPr>
          <w:sz w:val="18"/>
        </w:rPr>
        <w:t>If so, p</w:t>
      </w:r>
      <w:r w:rsidR="00415669" w:rsidRPr="00825A50">
        <w:rPr>
          <w:sz w:val="18"/>
        </w:rPr>
        <w:t>lease provide the U</w:t>
      </w:r>
      <w:r w:rsidR="001E1D4B" w:rsidRPr="00825A50">
        <w:rPr>
          <w:sz w:val="18"/>
        </w:rPr>
        <w:t>RL</w:t>
      </w:r>
      <w:r w:rsidR="00415669" w:rsidRPr="00825A50">
        <w:rPr>
          <w:sz w:val="18"/>
        </w:rPr>
        <w:t>,</w:t>
      </w:r>
      <w:r w:rsidRPr="00825A50">
        <w:rPr>
          <w:sz w:val="18"/>
        </w:rPr>
        <w:t xml:space="preserve"> </w:t>
      </w:r>
      <w:r w:rsidR="00415669" w:rsidRPr="00825A50">
        <w:rPr>
          <w:sz w:val="18"/>
        </w:rPr>
        <w:t>so</w:t>
      </w:r>
      <w:r w:rsidRPr="00825A50">
        <w:rPr>
          <w:sz w:val="18"/>
        </w:rPr>
        <w:t xml:space="preserve"> that we may link to it</w:t>
      </w:r>
      <w:r w:rsidR="001E1D4B" w:rsidRPr="00825A50">
        <w:rPr>
          <w:sz w:val="18"/>
        </w:rPr>
        <w:t>:</w:t>
      </w:r>
      <w:r w:rsidR="000B522A" w:rsidRPr="00825A50">
        <w:rPr>
          <w:sz w:val="18"/>
        </w:rPr>
        <w:t xml:space="preserve">  </w:t>
      </w:r>
      <w:r w:rsidR="0023400B">
        <w:t>____________________________________________________________________________________</w:t>
      </w:r>
    </w:p>
    <w:p w:rsidR="005A17FA" w:rsidRDefault="001E1D4B" w:rsidP="00825A50">
      <w:pPr>
        <w:spacing w:after="0" w:line="240" w:lineRule="auto"/>
        <w:rPr>
          <w:sz w:val="18"/>
        </w:rPr>
      </w:pPr>
      <w:r w:rsidRPr="00A17E63">
        <w:rPr>
          <w:b/>
        </w:rPr>
        <w:t>Program Description</w:t>
      </w:r>
      <w:r w:rsidR="005118B2">
        <w:rPr>
          <w:b/>
        </w:rPr>
        <w:t xml:space="preserve">. </w:t>
      </w:r>
      <w:r w:rsidR="005118B2" w:rsidRPr="00825A50">
        <w:rPr>
          <w:sz w:val="18"/>
        </w:rPr>
        <w:t xml:space="preserve">Think: </w:t>
      </w:r>
      <w:r w:rsidRPr="00825A50">
        <w:rPr>
          <w:sz w:val="18"/>
        </w:rPr>
        <w:t xml:space="preserve">2-3 paragraphs </w:t>
      </w:r>
      <w:r w:rsidR="005118B2" w:rsidRPr="00825A50">
        <w:rPr>
          <w:sz w:val="18"/>
        </w:rPr>
        <w:t>“</w:t>
      </w:r>
      <w:r w:rsidRPr="00825A50">
        <w:rPr>
          <w:sz w:val="18"/>
        </w:rPr>
        <w:t>selling</w:t>
      </w:r>
      <w:r w:rsidR="005118B2" w:rsidRPr="00825A50">
        <w:rPr>
          <w:sz w:val="18"/>
        </w:rPr>
        <w:t>”</w:t>
      </w:r>
      <w:r w:rsidR="00FC3250">
        <w:rPr>
          <w:sz w:val="18"/>
        </w:rPr>
        <w:t xml:space="preserve"> the program to students. H</w:t>
      </w:r>
      <w:r w:rsidR="005118B2" w:rsidRPr="00825A50">
        <w:rPr>
          <w:sz w:val="18"/>
        </w:rPr>
        <w:t xml:space="preserve">ighlight </w:t>
      </w:r>
      <w:r w:rsidR="000F40F8" w:rsidRPr="00825A50">
        <w:rPr>
          <w:sz w:val="18"/>
        </w:rPr>
        <w:t>visits to local businesses and museums</w:t>
      </w:r>
      <w:r w:rsidR="00FC3250">
        <w:rPr>
          <w:sz w:val="18"/>
        </w:rPr>
        <w:t>;</w:t>
      </w:r>
      <w:r w:rsidR="000F40F8" w:rsidRPr="00825A50">
        <w:rPr>
          <w:sz w:val="18"/>
        </w:rPr>
        <w:t xml:space="preserve"> </w:t>
      </w:r>
      <w:r w:rsidR="00FC3250">
        <w:rPr>
          <w:sz w:val="18"/>
        </w:rPr>
        <w:t xml:space="preserve">explain </w:t>
      </w:r>
      <w:r w:rsidR="000F40F8" w:rsidRPr="00825A50">
        <w:rPr>
          <w:sz w:val="18"/>
        </w:rPr>
        <w:t xml:space="preserve">why the course is so important and </w:t>
      </w:r>
      <w:r w:rsidR="00FC3250">
        <w:rPr>
          <w:sz w:val="18"/>
        </w:rPr>
        <w:t>its</w:t>
      </w:r>
      <w:r w:rsidR="000F40F8" w:rsidRPr="00825A50">
        <w:rPr>
          <w:sz w:val="18"/>
        </w:rPr>
        <w:t xml:space="preserve"> impact on the </w:t>
      </w:r>
      <w:r w:rsidR="006365A2" w:rsidRPr="00825A50">
        <w:rPr>
          <w:sz w:val="18"/>
        </w:rPr>
        <w:t>country</w:t>
      </w:r>
      <w:r w:rsidR="000F40F8" w:rsidRPr="00825A50">
        <w:rPr>
          <w:sz w:val="18"/>
        </w:rPr>
        <w:t xml:space="preserve"> you’re visiting. T</w:t>
      </w:r>
      <w:r w:rsidRPr="00825A50">
        <w:rPr>
          <w:sz w:val="18"/>
        </w:rPr>
        <w:t xml:space="preserve">his will </w:t>
      </w:r>
      <w:r w:rsidR="000F40F8" w:rsidRPr="00825A50">
        <w:rPr>
          <w:sz w:val="18"/>
        </w:rPr>
        <w:t xml:space="preserve">appear on our website. </w:t>
      </w:r>
      <w:r w:rsidR="005A17FA">
        <w:rPr>
          <w:sz w:val="18"/>
        </w:rPr>
        <w:t xml:space="preserve">You can see examples by searching for other Spring Break/Winter Break/May Term programs on our website: </w:t>
      </w:r>
      <w:hyperlink r:id="rId8" w:history="1">
        <w:r w:rsidR="005A17FA" w:rsidRPr="00D01075">
          <w:rPr>
            <w:rStyle w:val="Hyperlink"/>
            <w:sz w:val="18"/>
          </w:rPr>
          <w:t>www.case.edu/studyabroad</w:t>
        </w:r>
      </w:hyperlink>
    </w:p>
    <w:p w:rsidR="001E1D4B" w:rsidRPr="00A17E63" w:rsidRDefault="0023400B" w:rsidP="00825A50">
      <w:pPr>
        <w:spacing w:after="0" w:line="24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25A50">
        <w:t>_</w:t>
      </w:r>
    </w:p>
    <w:p w:rsidR="000F40F8" w:rsidRDefault="000F40F8" w:rsidP="00825A50">
      <w:pPr>
        <w:spacing w:after="0" w:line="240" w:lineRule="auto"/>
        <w:rPr>
          <w:b/>
        </w:rPr>
      </w:pPr>
      <w:r>
        <w:rPr>
          <w:b/>
        </w:rPr>
        <w:t>**</w:t>
      </w:r>
      <w:r w:rsidR="00813F25">
        <w:rPr>
          <w:b/>
        </w:rPr>
        <w:t xml:space="preserve">Please attach any marketing materials that you will use to advertise your program. </w:t>
      </w:r>
    </w:p>
    <w:p w:rsidR="001E1D4B" w:rsidRPr="00825A50" w:rsidRDefault="00813F25" w:rsidP="00825A50">
      <w:pPr>
        <w:spacing w:after="0" w:line="240" w:lineRule="auto"/>
        <w:rPr>
          <w:sz w:val="18"/>
        </w:rPr>
      </w:pPr>
      <w:r w:rsidRPr="00825A50">
        <w:rPr>
          <w:sz w:val="18"/>
        </w:rPr>
        <w:t xml:space="preserve">Pictures, testimonials, descriptive </w:t>
      </w:r>
      <w:r w:rsidR="00024CA5" w:rsidRPr="00825A50">
        <w:rPr>
          <w:sz w:val="18"/>
        </w:rPr>
        <w:t>accounts of program outings will be incorporated into our website.</w:t>
      </w:r>
    </w:p>
    <w:p w:rsidR="00F60306" w:rsidRDefault="00803CAC" w:rsidP="00645CB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FB5877" wp14:editId="097D99F6">
                <wp:simplePos x="0" y="0"/>
                <wp:positionH relativeFrom="column">
                  <wp:posOffset>-100484</wp:posOffset>
                </wp:positionH>
                <wp:positionV relativeFrom="paragraph">
                  <wp:posOffset>25260</wp:posOffset>
                </wp:positionV>
                <wp:extent cx="6260124" cy="231113"/>
                <wp:effectExtent l="0" t="0" r="762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0124" cy="23111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CAC" w:rsidRPr="007819B7" w:rsidRDefault="007819B7" w:rsidP="007819B7">
                            <w:pPr>
                              <w:shd w:val="clear" w:color="auto" w:fill="17365D" w:themeFill="text2" w:themeFillShade="BF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819B7">
                              <w:rPr>
                                <w:b/>
                                <w:color w:val="FFFFFF" w:themeColor="background1"/>
                              </w:rPr>
                              <w:t>APPROVALS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B58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-7.9pt;margin-top:2pt;width:492.9pt;height:1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" fillcolor="#17365d [2415]" stroked="f">
                <v:textbox>
                  <w:txbxContent>
                    <w:p w:rsidR="00803CAC" w:rsidRPr="007819B7" w:rsidRDefault="007819B7" w:rsidP="007819B7">
                      <w:pPr>
                        <w:shd w:val="clear" w:color="auto" w:fill="17365D" w:themeFill="text2" w:themeFillShade="BF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7819B7">
                        <w:rPr>
                          <w:b/>
                          <w:color w:val="FFFFFF" w:themeColor="background1"/>
                        </w:rPr>
                        <w:t>APPROVALS</w:t>
                      </w:r>
                    </w:p>
                  </w:txbxContent>
                </v:textbox>
              </v:shape>
            </w:pict>
          </mc:Fallback>
        </mc:AlternateContent>
      </w:r>
    </w:p>
    <w:p w:rsidR="00803CAC" w:rsidRDefault="00803CAC" w:rsidP="00645CB2">
      <w:pPr>
        <w:spacing w:after="0"/>
      </w:pPr>
    </w:p>
    <w:p w:rsidR="007819B7" w:rsidRDefault="007819B7" w:rsidP="00645CB2">
      <w:pPr>
        <w:spacing w:after="0"/>
        <w:rPr>
          <w:b/>
        </w:rPr>
      </w:pPr>
    </w:p>
    <w:p w:rsidR="00803CAC" w:rsidRDefault="007819B7" w:rsidP="00825A50">
      <w:pPr>
        <w:spacing w:after="0" w:line="240" w:lineRule="auto"/>
        <w:rPr>
          <w:b/>
        </w:rPr>
      </w:pPr>
      <w:r>
        <w:rPr>
          <w:b/>
        </w:rPr>
        <w:t xml:space="preserve">Department Chair Approval: </w:t>
      </w:r>
      <w:r>
        <w:rPr>
          <w:b/>
        </w:rPr>
        <w:tab/>
        <w:t>___________________________________________________________</w:t>
      </w:r>
    </w:p>
    <w:p w:rsidR="007819B7" w:rsidRDefault="00825A50" w:rsidP="00825A50">
      <w:pPr>
        <w:spacing w:after="0" w:line="240" w:lineRule="auto"/>
        <w:rPr>
          <w:sz w:val="18"/>
        </w:rPr>
      </w:pPr>
      <w:r>
        <w:rPr>
          <w:sz w:val="18"/>
        </w:rPr>
        <w:t>(</w:t>
      </w:r>
      <w:r w:rsidRPr="00825A50">
        <w:rPr>
          <w:sz w:val="18"/>
        </w:rPr>
        <w:t>Signature</w:t>
      </w:r>
      <w:r>
        <w:rPr>
          <w:sz w:val="18"/>
        </w:rPr>
        <w:t>)</w:t>
      </w:r>
    </w:p>
    <w:p w:rsidR="00825A50" w:rsidRPr="00825A50" w:rsidRDefault="00825A50" w:rsidP="00825A50">
      <w:pPr>
        <w:spacing w:after="0" w:line="240" w:lineRule="auto"/>
        <w:rPr>
          <w:sz w:val="18"/>
        </w:rPr>
      </w:pPr>
    </w:p>
    <w:p w:rsidR="007819B7" w:rsidRDefault="007819B7" w:rsidP="00645CB2">
      <w:pPr>
        <w:spacing w:after="0"/>
        <w:rPr>
          <w:b/>
        </w:rPr>
      </w:pPr>
      <w:r>
        <w:rPr>
          <w:b/>
        </w:rPr>
        <w:t>Dean’s Office Approval:</w:t>
      </w:r>
      <w:r>
        <w:rPr>
          <w:b/>
        </w:rPr>
        <w:tab/>
      </w:r>
      <w:r>
        <w:rPr>
          <w:b/>
        </w:rPr>
        <w:tab/>
        <w:t>___________________________________________________________</w:t>
      </w:r>
    </w:p>
    <w:p w:rsidR="00825A50" w:rsidRDefault="00825A50" w:rsidP="00825A50">
      <w:pPr>
        <w:spacing w:after="0" w:line="240" w:lineRule="auto"/>
        <w:rPr>
          <w:sz w:val="18"/>
        </w:rPr>
      </w:pPr>
      <w:r>
        <w:rPr>
          <w:sz w:val="18"/>
        </w:rPr>
        <w:t>(</w:t>
      </w:r>
      <w:r w:rsidRPr="00825A50">
        <w:rPr>
          <w:sz w:val="18"/>
        </w:rPr>
        <w:t>Signature</w:t>
      </w:r>
      <w:r>
        <w:rPr>
          <w:sz w:val="18"/>
        </w:rPr>
        <w:t>)</w:t>
      </w:r>
    </w:p>
    <w:p w:rsidR="007819B7" w:rsidRPr="007819B7" w:rsidRDefault="007819B7" w:rsidP="00645CB2">
      <w:pPr>
        <w:spacing w:after="0"/>
        <w:rPr>
          <w:b/>
        </w:rPr>
      </w:pPr>
    </w:p>
    <w:p w:rsidR="001E1D4B" w:rsidRDefault="0081399F" w:rsidP="00645CB2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2EF09DDA" wp14:editId="5FE471A3">
                <wp:extent cx="6096000" cy="247650"/>
                <wp:effectExtent l="0" t="0" r="19050" b="19050"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47650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0306" w:rsidRPr="00DD4D96" w:rsidRDefault="00F60306" w:rsidP="00F6030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DD4D96">
                              <w:rPr>
                                <w:b/>
                                <w:color w:val="FFFFFF" w:themeColor="background1"/>
                              </w:rPr>
                              <w:t>APPLICATION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F09DDA" id="Flowchart: Process 16" o:spid="_x0000_s1032" type="#_x0000_t109" style="width:480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" fillcolor="#17365d [2415]" strokecolor="white [3212]" strokeweight="2pt">
                <v:textbox>
                  <w:txbxContent>
                    <w:p w:rsidR="00F60306" w:rsidRPr="00DD4D96" w:rsidRDefault="00F60306" w:rsidP="00F60306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DD4D96">
                        <w:rPr>
                          <w:b/>
                          <w:color w:val="FFFFFF" w:themeColor="background1"/>
                        </w:rPr>
                        <w:t>APPLICATION INFORMATION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15669" w:rsidRPr="001E1D4B" w:rsidRDefault="00415669" w:rsidP="00645CB2">
      <w:pPr>
        <w:spacing w:after="0"/>
      </w:pPr>
      <w:r>
        <w:t>If you would like to customize the application process for students, please contact us. We are happy to collect additional information from students or provide them additional learning/contractual materials</w:t>
      </w:r>
      <w:r w:rsidR="0071366E">
        <w:t xml:space="preserve"> that are applicable to your program</w:t>
      </w:r>
      <w:r>
        <w:t xml:space="preserve">. </w:t>
      </w:r>
    </w:p>
    <w:sectPr w:rsidR="00415669" w:rsidRPr="001E1D4B" w:rsidSect="009E3747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846" w:rsidRDefault="00896846" w:rsidP="001E1D4B">
      <w:pPr>
        <w:spacing w:after="0" w:line="240" w:lineRule="auto"/>
      </w:pPr>
      <w:r>
        <w:separator/>
      </w:r>
    </w:p>
  </w:endnote>
  <w:endnote w:type="continuationSeparator" w:id="0">
    <w:p w:rsidR="00896846" w:rsidRDefault="00896846" w:rsidP="001E1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747" w:rsidRDefault="009E3747" w:rsidP="009E3747">
    <w:pPr>
      <w:pStyle w:val="Footer"/>
    </w:pPr>
    <w:r>
      <w:tab/>
    </w:r>
    <w:r>
      <w:tab/>
      <w:t>Revised August 2016</w:t>
    </w:r>
  </w:p>
  <w:p w:rsidR="009E3747" w:rsidRDefault="009E37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9A3" w:rsidRDefault="001C09A3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846" w:rsidRDefault="00896846" w:rsidP="001E1D4B">
      <w:pPr>
        <w:spacing w:after="0" w:line="240" w:lineRule="auto"/>
      </w:pPr>
      <w:r>
        <w:separator/>
      </w:r>
    </w:p>
  </w:footnote>
  <w:footnote w:type="continuationSeparator" w:id="0">
    <w:p w:rsidR="00896846" w:rsidRDefault="00896846" w:rsidP="001E1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D4B" w:rsidRDefault="00745060" w:rsidP="001E1D4B">
    <w:pPr>
      <w:pStyle w:val="Header"/>
      <w:jc w:val="center"/>
    </w:pPr>
    <w:r>
      <w:t>Faculty-Led Program Information Form</w:t>
    </w:r>
  </w:p>
  <w:p w:rsidR="00745060" w:rsidRDefault="00745060" w:rsidP="0074506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D4B" w:rsidRPr="00F60306" w:rsidRDefault="00E62ACF" w:rsidP="000206F3">
    <w:pPr>
      <w:pStyle w:val="Header"/>
      <w:jc w:val="both"/>
      <w:rPr>
        <w:b/>
        <w:sz w:val="28"/>
        <w:szCs w:val="28"/>
      </w:rPr>
    </w:pPr>
    <w:r w:rsidRPr="00F60306">
      <w:rPr>
        <w:b/>
        <w:noProof/>
        <w:color w:val="FFFFFF" w:themeColor="background1"/>
        <w:sz w:val="28"/>
        <w:szCs w:val="28"/>
      </w:rPr>
      <w:drawing>
        <wp:anchor distT="0" distB="0" distL="114300" distR="114300" simplePos="0" relativeHeight="251660288" behindDoc="0" locked="0" layoutInCell="1" allowOverlap="1" wp14:anchorId="7E7BA67C" wp14:editId="68AEE2DF">
          <wp:simplePos x="0" y="0"/>
          <wp:positionH relativeFrom="column">
            <wp:posOffset>3717290</wp:posOffset>
          </wp:positionH>
          <wp:positionV relativeFrom="paragraph">
            <wp:posOffset>-135890</wp:posOffset>
          </wp:positionV>
          <wp:extent cx="2954020" cy="42164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4020" cy="421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60306">
      <w:rPr>
        <w:b/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659263" behindDoc="1" locked="0" layoutInCell="1" allowOverlap="1" wp14:anchorId="31DEBA7D" wp14:editId="48A509F4">
              <wp:simplePos x="0" y="0"/>
              <wp:positionH relativeFrom="column">
                <wp:posOffset>-944245</wp:posOffset>
              </wp:positionH>
              <wp:positionV relativeFrom="paragraph">
                <wp:posOffset>-165735</wp:posOffset>
              </wp:positionV>
              <wp:extent cx="7817485" cy="512445"/>
              <wp:effectExtent l="0" t="0" r="0" b="1905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7485" cy="51244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D4D96" w:rsidRPr="000206F3" w:rsidRDefault="00DD4D96" w:rsidP="00DD4D96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DD4D96">
                            <w:rPr>
                              <w:sz w:val="28"/>
                              <w:szCs w:val="28"/>
                            </w:rPr>
                            <w:t xml:space="preserve">    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DD4D96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  </w:t>
                          </w:r>
                          <w:r w:rsidR="000206F3" w:rsidRPr="000206F3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S</w:t>
                          </w:r>
                          <w:r w:rsidR="000206F3" w:rsidRPr="000206F3"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  <w:t>HORT</w:t>
                          </w:r>
                          <w:r w:rsidR="000206F3" w:rsidRPr="000206F3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-T</w:t>
                          </w:r>
                          <w:r w:rsidR="000206F3" w:rsidRPr="000206F3"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  <w:t>ERM</w:t>
                          </w:r>
                          <w:r w:rsidR="000206F3" w:rsidRPr="000206F3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F</w:t>
                          </w:r>
                          <w:r w:rsidR="000206F3" w:rsidRPr="000206F3"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  <w:t>ACULTY</w:t>
                          </w:r>
                          <w:r w:rsidR="000206F3" w:rsidRPr="000206F3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L</w:t>
                          </w:r>
                          <w:r w:rsidR="000206F3" w:rsidRPr="000206F3"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  <w:t>ED</w:t>
                          </w:r>
                          <w:r w:rsidR="000206F3" w:rsidRPr="000206F3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S</w:t>
                          </w:r>
                          <w:r w:rsidR="000206F3" w:rsidRPr="000206F3"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  <w:t>TUDY</w:t>
                          </w:r>
                          <w:r w:rsidR="000206F3" w:rsidRPr="000206F3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A</w:t>
                          </w:r>
                          <w:r w:rsidR="000206F3" w:rsidRPr="000206F3"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  <w:t>BROAD</w:t>
                          </w:r>
                          <w:r w:rsidR="000206F3" w:rsidRPr="000206F3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:rsidR="00DD4D96" w:rsidRPr="000206F3" w:rsidRDefault="000206F3" w:rsidP="000206F3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                     </w:t>
                          </w:r>
                          <w:r w:rsidRPr="000206F3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P</w:t>
                          </w:r>
                          <w:r w:rsidRPr="000206F3"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  <w:t>ROGRAM</w:t>
                          </w:r>
                          <w:r w:rsidRPr="000206F3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I</w:t>
                          </w:r>
                          <w:r w:rsidRPr="000206F3"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  <w:t>NFORMATION</w:t>
                          </w:r>
                          <w:r w:rsidRPr="000206F3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S</w:t>
                          </w:r>
                          <w:r w:rsidRPr="000206F3"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  <w:t>HEET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DEBA7D" id="Rectangle 18" o:spid="_x0000_s1033" style="position:absolute;left:0;text-align:left;margin-left:-74.35pt;margin-top:-13.05pt;width:615.55pt;height:40.35pt;z-index:-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" fillcolor="#243f60 [1604]" stroked="f" strokeweight="2pt">
              <v:textbox>
                <w:txbxContent>
                  <w:p w:rsidR="00DD4D96" w:rsidRPr="000206F3" w:rsidRDefault="00DD4D96" w:rsidP="00DD4D96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DD4D96">
                      <w:rPr>
                        <w:sz w:val="28"/>
                        <w:szCs w:val="28"/>
                      </w:rPr>
                      <w:t xml:space="preserve">    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DD4D96">
                      <w:rPr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</w:rPr>
                      <w:t xml:space="preserve">   </w:t>
                    </w:r>
                    <w:r w:rsidR="000206F3" w:rsidRPr="000206F3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S</w:t>
                    </w:r>
                    <w:r w:rsidR="000206F3" w:rsidRPr="000206F3">
                      <w:rPr>
                        <w:rFonts w:ascii="Times New Roman" w:hAnsi="Times New Roman" w:cs="Times New Roman"/>
                        <w:sz w:val="24"/>
                        <w:szCs w:val="28"/>
                      </w:rPr>
                      <w:t>HORT</w:t>
                    </w:r>
                    <w:r w:rsidR="000206F3" w:rsidRPr="000206F3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-T</w:t>
                    </w:r>
                    <w:r w:rsidR="000206F3" w:rsidRPr="000206F3">
                      <w:rPr>
                        <w:rFonts w:ascii="Times New Roman" w:hAnsi="Times New Roman" w:cs="Times New Roman"/>
                        <w:sz w:val="24"/>
                        <w:szCs w:val="28"/>
                      </w:rPr>
                      <w:t>ERM</w:t>
                    </w:r>
                    <w:r w:rsidR="000206F3" w:rsidRPr="000206F3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F</w:t>
                    </w:r>
                    <w:r w:rsidR="000206F3" w:rsidRPr="000206F3">
                      <w:rPr>
                        <w:rFonts w:ascii="Times New Roman" w:hAnsi="Times New Roman" w:cs="Times New Roman"/>
                        <w:sz w:val="24"/>
                        <w:szCs w:val="28"/>
                      </w:rPr>
                      <w:t>ACULTY</w:t>
                    </w:r>
                    <w:r w:rsidR="000206F3" w:rsidRPr="000206F3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L</w:t>
                    </w:r>
                    <w:r w:rsidR="000206F3" w:rsidRPr="000206F3">
                      <w:rPr>
                        <w:rFonts w:ascii="Times New Roman" w:hAnsi="Times New Roman" w:cs="Times New Roman"/>
                        <w:sz w:val="24"/>
                        <w:szCs w:val="28"/>
                      </w:rPr>
                      <w:t>ED</w:t>
                    </w:r>
                    <w:r w:rsidR="000206F3" w:rsidRPr="000206F3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S</w:t>
                    </w:r>
                    <w:r w:rsidR="000206F3" w:rsidRPr="000206F3">
                      <w:rPr>
                        <w:rFonts w:ascii="Times New Roman" w:hAnsi="Times New Roman" w:cs="Times New Roman"/>
                        <w:sz w:val="24"/>
                        <w:szCs w:val="28"/>
                      </w:rPr>
                      <w:t>TUDY</w:t>
                    </w:r>
                    <w:r w:rsidR="000206F3" w:rsidRPr="000206F3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A</w:t>
                    </w:r>
                    <w:r w:rsidR="000206F3" w:rsidRPr="000206F3">
                      <w:rPr>
                        <w:rFonts w:ascii="Times New Roman" w:hAnsi="Times New Roman" w:cs="Times New Roman"/>
                        <w:sz w:val="24"/>
                        <w:szCs w:val="28"/>
                      </w:rPr>
                      <w:t>BROAD</w:t>
                    </w:r>
                    <w:r w:rsidR="000206F3" w:rsidRPr="000206F3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</w:t>
                    </w:r>
                  </w:p>
                  <w:p w:rsidR="00DD4D96" w:rsidRPr="000206F3" w:rsidRDefault="000206F3" w:rsidP="000206F3">
                    <w:pPr>
                      <w:spacing w:after="0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                     </w:t>
                    </w:r>
                    <w:r w:rsidRPr="000206F3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P</w:t>
                    </w:r>
                    <w:r w:rsidRPr="000206F3">
                      <w:rPr>
                        <w:rFonts w:ascii="Times New Roman" w:hAnsi="Times New Roman" w:cs="Times New Roman"/>
                        <w:sz w:val="24"/>
                        <w:szCs w:val="28"/>
                      </w:rPr>
                      <w:t>ROGRAM</w:t>
                    </w:r>
                    <w:r w:rsidRPr="000206F3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I</w:t>
                    </w:r>
                    <w:r w:rsidRPr="000206F3">
                      <w:rPr>
                        <w:rFonts w:ascii="Times New Roman" w:hAnsi="Times New Roman" w:cs="Times New Roman"/>
                        <w:sz w:val="24"/>
                        <w:szCs w:val="28"/>
                      </w:rPr>
                      <w:t>NFORMATION</w:t>
                    </w:r>
                    <w:r w:rsidRPr="000206F3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S</w:t>
                    </w:r>
                    <w:r w:rsidRPr="000206F3">
                      <w:rPr>
                        <w:rFonts w:ascii="Times New Roman" w:hAnsi="Times New Roman" w:cs="Times New Roman"/>
                        <w:sz w:val="24"/>
                        <w:szCs w:val="28"/>
                      </w:rPr>
                      <w:t>HEET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58606D"/>
    <w:multiLevelType w:val="hybridMultilevel"/>
    <w:tmpl w:val="07A0D9B0"/>
    <w:lvl w:ilvl="0" w:tplc="A8FC69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84688"/>
    <w:multiLevelType w:val="hybridMultilevel"/>
    <w:tmpl w:val="7D080A2C"/>
    <w:lvl w:ilvl="0" w:tplc="DA9C408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CA84490"/>
    <w:multiLevelType w:val="hybridMultilevel"/>
    <w:tmpl w:val="BE8204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2E6182"/>
    <w:multiLevelType w:val="hybridMultilevel"/>
    <w:tmpl w:val="E542D6A2"/>
    <w:lvl w:ilvl="0" w:tplc="965E22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00B"/>
    <w:rsid w:val="00012A7E"/>
    <w:rsid w:val="000206F3"/>
    <w:rsid w:val="00024CA5"/>
    <w:rsid w:val="00084563"/>
    <w:rsid w:val="000924ED"/>
    <w:rsid w:val="000B522A"/>
    <w:rsid w:val="000E44D9"/>
    <w:rsid w:val="000F40F8"/>
    <w:rsid w:val="00154939"/>
    <w:rsid w:val="001C09A3"/>
    <w:rsid w:val="001E1D4B"/>
    <w:rsid w:val="0023400B"/>
    <w:rsid w:val="0025552D"/>
    <w:rsid w:val="00286B73"/>
    <w:rsid w:val="002F3B8A"/>
    <w:rsid w:val="003E3B08"/>
    <w:rsid w:val="00415669"/>
    <w:rsid w:val="00432AE0"/>
    <w:rsid w:val="004443F0"/>
    <w:rsid w:val="00445676"/>
    <w:rsid w:val="0045469D"/>
    <w:rsid w:val="00465C6D"/>
    <w:rsid w:val="00497F14"/>
    <w:rsid w:val="004C50FC"/>
    <w:rsid w:val="004F0E39"/>
    <w:rsid w:val="004F5672"/>
    <w:rsid w:val="005118B2"/>
    <w:rsid w:val="0051750E"/>
    <w:rsid w:val="0053052E"/>
    <w:rsid w:val="005928D7"/>
    <w:rsid w:val="005A17FA"/>
    <w:rsid w:val="005A796D"/>
    <w:rsid w:val="006365A2"/>
    <w:rsid w:val="00637321"/>
    <w:rsid w:val="00644E22"/>
    <w:rsid w:val="00645CB2"/>
    <w:rsid w:val="00646A59"/>
    <w:rsid w:val="006535DF"/>
    <w:rsid w:val="006548B4"/>
    <w:rsid w:val="006871A6"/>
    <w:rsid w:val="006B5EF6"/>
    <w:rsid w:val="0071366E"/>
    <w:rsid w:val="00745060"/>
    <w:rsid w:val="007819B7"/>
    <w:rsid w:val="00803CAC"/>
    <w:rsid w:val="0081399F"/>
    <w:rsid w:val="00813F25"/>
    <w:rsid w:val="00825A50"/>
    <w:rsid w:val="0084787B"/>
    <w:rsid w:val="00874583"/>
    <w:rsid w:val="00876378"/>
    <w:rsid w:val="00896846"/>
    <w:rsid w:val="00896B14"/>
    <w:rsid w:val="00920415"/>
    <w:rsid w:val="0097214E"/>
    <w:rsid w:val="009728A1"/>
    <w:rsid w:val="009E3747"/>
    <w:rsid w:val="009E506A"/>
    <w:rsid w:val="00A17E63"/>
    <w:rsid w:val="00A4523C"/>
    <w:rsid w:val="00AE26B4"/>
    <w:rsid w:val="00B62906"/>
    <w:rsid w:val="00B77676"/>
    <w:rsid w:val="00B908F8"/>
    <w:rsid w:val="00BD4745"/>
    <w:rsid w:val="00BF084F"/>
    <w:rsid w:val="00C47121"/>
    <w:rsid w:val="00C76FFF"/>
    <w:rsid w:val="00C77D05"/>
    <w:rsid w:val="00CA6945"/>
    <w:rsid w:val="00CB1251"/>
    <w:rsid w:val="00DB6471"/>
    <w:rsid w:val="00DD4D96"/>
    <w:rsid w:val="00E50736"/>
    <w:rsid w:val="00E62ACF"/>
    <w:rsid w:val="00E87813"/>
    <w:rsid w:val="00EE2334"/>
    <w:rsid w:val="00EE42BD"/>
    <w:rsid w:val="00F16D2D"/>
    <w:rsid w:val="00F47848"/>
    <w:rsid w:val="00F60306"/>
    <w:rsid w:val="00F810E8"/>
    <w:rsid w:val="00F87EB6"/>
    <w:rsid w:val="00FC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AC6AC4-007E-480E-9A75-20BA1AEF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D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1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D4B"/>
  </w:style>
  <w:style w:type="paragraph" w:styleId="Footer">
    <w:name w:val="footer"/>
    <w:basedOn w:val="Normal"/>
    <w:link w:val="FooterChar"/>
    <w:uiPriority w:val="99"/>
    <w:unhideWhenUsed/>
    <w:rsid w:val="001E1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D4B"/>
  </w:style>
  <w:style w:type="paragraph" w:styleId="ListParagraph">
    <w:name w:val="List Paragraph"/>
    <w:basedOn w:val="Normal"/>
    <w:uiPriority w:val="34"/>
    <w:qFormat/>
    <w:rsid w:val="001E1D4B"/>
    <w:pPr>
      <w:ind w:left="720"/>
      <w:contextualSpacing/>
    </w:pPr>
  </w:style>
  <w:style w:type="table" w:styleId="TableGrid">
    <w:name w:val="Table Grid"/>
    <w:basedOn w:val="TableNormal"/>
    <w:uiPriority w:val="59"/>
    <w:rsid w:val="00F16D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A17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se.edu/studyabroa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ternational\Documents\Bulletin%20Boards\Short%20Term%20Study%20Abroad%20Information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EB5A8-9914-463E-9001-33D37FA35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 Term Study Abroad Information Form</Template>
  <TotalTime>0</TotalTime>
  <Pages>3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6378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International</dc:creator>
  <cp:lastModifiedBy>Amy Guthrie</cp:lastModifiedBy>
  <cp:revision>2</cp:revision>
  <cp:lastPrinted>2011-12-01T19:11:00Z</cp:lastPrinted>
  <dcterms:created xsi:type="dcterms:W3CDTF">2016-08-09T14:33:00Z</dcterms:created>
  <dcterms:modified xsi:type="dcterms:W3CDTF">2016-08-09T14:33:00Z</dcterms:modified>
</cp:coreProperties>
</file>